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 w14:paraId="1F456A85" w14:textId="77777777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FTT_Sales_Invoice/50100"/>
            <w:id w:val="-346637227"/>
            <w:placeholder>
              <w:docPart w:val="CEDF5E3431064BB6BB9D44760C7A4D44"/>
            </w:placeholder>
            <w:dataBinding w:prefixMappings="xmlns:ns0='urn:microsoft-dynamics-nav/reports/FTT_Sales_Invoice/50100/'" w:xpath="/ns0:NavWordReportXmlPart[1]/ns0:Header[1]/ns0:CustomerAddress1[1]" w:storeItemID="{6F9D57D6-1D1F-43CC-ABA7-760DC47CD495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 w14:paraId="3935F9E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FTT_Sales_Invoice/50100"/>
            <w:id w:val="-1171950695"/>
            <w:placeholder>
              <w:docPart w:val="53DFA164C9794AC68EDA0D8BF94C6DC6"/>
            </w:placeholder>
            <w:dataBinding w:prefixMappings="xmlns:ns0='urn:microsoft-dynamics-nav/reports/FTT_Sales_Invoice/50100/'" w:xpath="/ns0:NavWordReportXmlPart[1]/ns0:Header[1]/ns0:CompanyAddress1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66C1437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 w14:paraId="41450502" w14:textId="77777777">
        <w:trPr>
          <w:cantSplit/>
          <w:trHeight w:val="301"/>
        </w:trPr>
        <w:sdt>
          <w:sdtPr>
            <w:alias w:val="#Nav: /Header/CustomerAddress2"/>
            <w:tag w:val="#Nav: FTT_Sales_Invoice/50100"/>
            <w:id w:val="2121793087"/>
            <w:placeholder>
              <w:docPart w:val="CEDF5E3431064BB6BB9D44760C7A4D44"/>
            </w:placeholder>
            <w:dataBinding w:prefixMappings="xmlns:ns0='urn:microsoft-dynamics-nav/reports/FTT_Sales_Invoice/50100/'" w:xpath="/ns0:NavWordReportXmlPart[1]/ns0:Header[1]/ns0:CustomerAddress2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45143EB1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FTT_Sales_Invoice/50100"/>
            <w:id w:val="1521665205"/>
            <w:placeholder>
              <w:docPart w:val="0E198E2638624E51B748E662B6F08683"/>
            </w:placeholder>
            <w:dataBinding w:prefixMappings="xmlns:ns0='urn:microsoft-dynamics-nav/reports/FTT_Sales_Invoice/50100/'" w:xpath="/ns0:NavWordReportXmlPart[1]/ns0:Header[1]/ns0:CompanyAddress2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34B5E5F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 w14:paraId="01ABFF5B" w14:textId="77777777">
        <w:trPr>
          <w:cantSplit/>
          <w:trHeight w:val="301"/>
        </w:trPr>
        <w:sdt>
          <w:sdtPr>
            <w:alias w:val="#Nav: /Header/CustomerAddress3"/>
            <w:tag w:val="#Nav: FTT_Sales_Invoice/50100"/>
            <w:id w:val="536395156"/>
            <w:placeholder>
              <w:docPart w:val="CEDF5E3431064BB6BB9D44760C7A4D44"/>
            </w:placeholder>
            <w:dataBinding w:prefixMappings="xmlns:ns0='urn:microsoft-dynamics-nav/reports/FTT_Sales_Invoice/50100/'" w:xpath="/ns0:NavWordReportXmlPart[1]/ns0:Header[1]/ns0:CustomerAddress3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0FDDFF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FTT_Sales_Invoice/50100"/>
            <w:id w:val="-1053613660"/>
            <w:placeholder>
              <w:docPart w:val="0E198E2638624E51B748E662B6F08683"/>
            </w:placeholder>
            <w:dataBinding w:prefixMappings="xmlns:ns0='urn:microsoft-dynamics-nav/reports/FTT_Sales_Invoice/50100/'" w:xpath="/ns0:NavWordReportXmlPart[1]/ns0:Header[1]/ns0:CompanyAddress3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529A39E6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 w14:paraId="0EC1E785" w14:textId="77777777">
        <w:trPr>
          <w:cantSplit/>
          <w:trHeight w:val="301"/>
        </w:trPr>
        <w:sdt>
          <w:sdtPr>
            <w:alias w:val="#Nav: /Header/CustomerAddress4"/>
            <w:tag w:val="#Nav: FTT_Sales_Invoice/50100"/>
            <w:id w:val="1229109116"/>
            <w:placeholder>
              <w:docPart w:val="CEDF5E3431064BB6BB9D44760C7A4D44"/>
            </w:placeholder>
            <w:dataBinding w:prefixMappings="xmlns:ns0='urn:microsoft-dynamics-nav/reports/FTT_Sales_Invoice/50100/'" w:xpath="/ns0:NavWordReportXmlPart[1]/ns0:Header[1]/ns0:CustomerAddress4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3E6FEE8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FTT_Sales_Invoice/50100"/>
            <w:id w:val="-843252946"/>
            <w:placeholder>
              <w:docPart w:val="0E198E2638624E51B748E662B6F08683"/>
            </w:placeholder>
            <w:dataBinding w:prefixMappings="xmlns:ns0='urn:microsoft-dynamics-nav/reports/FTT_Sales_Invoice/50100/'" w:xpath="/ns0:NavWordReportXmlPart[1]/ns0:Header[1]/ns0:CompanyAddress4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671E417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 w14:paraId="2C3057D7" w14:textId="77777777">
        <w:trPr>
          <w:cantSplit/>
          <w:trHeight w:val="301"/>
        </w:trPr>
        <w:sdt>
          <w:sdtPr>
            <w:alias w:val="#Nav: /Header/CustomerAddress5"/>
            <w:tag w:val="#Nav: FTT_Sales_Invoice/50100"/>
            <w:id w:val="1814057176"/>
            <w:placeholder>
              <w:docPart w:val="CEDF5E3431064BB6BB9D44760C7A4D44"/>
            </w:placeholder>
            <w:dataBinding w:prefixMappings="xmlns:ns0='urn:microsoft-dynamics-nav/reports/FTT_Sales_Invoice/50100/'" w:xpath="/ns0:NavWordReportXmlPart[1]/ns0:Header[1]/ns0:CustomerAddress5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3FDB8DC4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FTT_Sales_Invoice/50100"/>
            <w:id w:val="-1834985711"/>
            <w:placeholder>
              <w:docPart w:val="0E198E2638624E51B748E662B6F08683"/>
            </w:placeholder>
            <w:dataBinding w:prefixMappings="xmlns:ns0='urn:microsoft-dynamics-nav/reports/FTT_Sales_Invoice/50100/'" w:xpath="/ns0:NavWordReportXmlPart[1]/ns0:Header[1]/ns0:CompanyAddress5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64DA77BC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 w14:paraId="212DC6B9" w14:textId="77777777">
        <w:trPr>
          <w:cantSplit/>
          <w:trHeight w:val="284"/>
        </w:trPr>
        <w:sdt>
          <w:sdtPr>
            <w:alias w:val="#Nav: /Header/CustomerAddress6"/>
            <w:tag w:val="#Nav: FTT_Sales_Invoice/50100"/>
            <w:id w:val="-2064325541"/>
            <w:placeholder>
              <w:docPart w:val="CEDF5E3431064BB6BB9D44760C7A4D44"/>
            </w:placeholder>
            <w:dataBinding w:prefixMappings="xmlns:ns0='urn:microsoft-dynamics-nav/reports/FTT_Sales_Invoice/50100/'" w:xpath="/ns0:NavWordReportXmlPart[1]/ns0:Header[1]/ns0:CustomerAddress6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55A6A63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FTT_Sales_Invoice/50100"/>
            <w:id w:val="-2005736487"/>
            <w:placeholder>
              <w:docPart w:val="0E198E2638624E51B748E662B6F08683"/>
            </w:placeholder>
            <w:dataBinding w:prefixMappings="xmlns:ns0='urn:microsoft-dynamics-nav/reports/FTT_Sales_Invoice/50100/'" w:xpath="/ns0:NavWordReportXmlPart[1]/ns0:Header[1]/ns0:CompanyAddress6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7542DD3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 w14:paraId="087AAD82" w14:textId="77777777">
        <w:trPr>
          <w:cantSplit/>
          <w:trHeight w:val="284"/>
        </w:trPr>
        <w:sdt>
          <w:sdtPr>
            <w:alias w:val="#Nav: /Header/CustomerAddress7"/>
            <w:tag w:val="#Nav: FTT_Sales_Invoice/50100"/>
            <w:id w:val="-762605892"/>
            <w:placeholder>
              <w:docPart w:val="6E76CA63D41844028E5A6FF0624C5B91"/>
            </w:placeholder>
            <w:dataBinding w:prefixMappings="xmlns:ns0='urn:microsoft-dynamics-nav/reports/FTT_Sales_Invoice/50100/'" w:xpath="/ns0:NavWordReportXmlPart[1]/ns0:Header[1]/ns0:CustomerAddress7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742D7A2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000000" w14:paraId="0FB406EF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FTT_Sales_Invoice/50100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FTT_Sales_Invoice/50100/'" w:xpath="/ns0:NavWordReportXmlPart[1]/ns0:Header[1]/ns0:CompanyLegalOffice_Lbl[1]" w:storeItemID="{6F9D57D6-1D1F-43CC-ABA7-760DC47CD495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FTT_Sales_Invoice/50100"/>
                <w:id w:val="1332101128"/>
                <w:placeholder>
                  <w:docPart w:val="FAF6EB61142E4D80BD1FFD7E376AA00A"/>
                </w:placeholder>
                <w:dataBinding w:prefixMappings="xmlns:ns0='urn:microsoft-dynamics-nav/reports/FTT_Sales_Invoice/50100/'" w:xpath="/ns0:NavWordReportXmlPart[1]/ns0:Header[1]/ns0:CompanyLegalOffice[1]" w:storeItemID="{6F9D57D6-1D1F-43CC-ABA7-760DC47CD495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 w14:paraId="1A41D221" w14:textId="77777777">
        <w:trPr>
          <w:cantSplit/>
          <w:trHeight w:val="284"/>
        </w:trPr>
        <w:sdt>
          <w:sdtPr>
            <w:alias w:val="#Nav: /Header/CustomerAddress8"/>
            <w:tag w:val="#Nav: FTT_Sales_Invoice/50100"/>
            <w:id w:val="571465082"/>
            <w:placeholder>
              <w:docPart w:val="C9C2CB19028948D1BDA62A59BDF5FC73"/>
            </w:placeholder>
            <w:dataBinding w:prefixMappings="xmlns:ns0='urn:microsoft-dynamics-nav/reports/FTT_Sales_Invoice/50100/'" w:xpath="/ns0:NavWordReportXmlPart[1]/ns0:Header[1]/ns0:CustomerAddress8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655F0DE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 w14:paraId="0AA5EB55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A2702F1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 w14:paraId="2B4767BD" w14:textId="77777777">
        <w:trPr>
          <w:trHeight w:val="409"/>
        </w:trPr>
        <w:sdt>
          <w:sdtPr>
            <w:alias w:val="#Nav: /Header/YourReference_Header_Lbl"/>
            <w:tag w:val="#Nav: FTT_Sales_Invoice/50100"/>
            <w:id w:val="-1565866003"/>
            <w:placeholder>
              <w:docPart w:val="DefaultPlaceholder_-1854013440"/>
            </w:placeholder>
            <w:dataBinding w:prefixMappings="xmlns:ns0='urn:microsoft-dynamics-nav/reports/FTT_Sales_Invoice/50100/'" w:xpath="/ns0:NavWordReportXmlPart[1]/ns0:Header[1]/ns0:YourReference_Header_Lbl[1]" w:storeItemID="{6F9D57D6-1D1F-43CC-ABA7-760DC47CD495}"/>
            <w:text/>
          </w:sdtPr>
          <w:sdtContent>
            <w:tc>
              <w:tcPr>
                <w:tcW w:w="2627" w:type="dxa"/>
              </w:tcPr>
              <w:p w:rsidR="00D54DEE" w:rsidP="00D54DEE" w:rsidRDefault="00962B71" w14:paraId="75A8D846" w14:textId="77777777">
                <w:pPr>
                  <w:pStyle w:val="Heading1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FTT_Sales_Invoice/50100"/>
            <w:id w:val="-1425419817"/>
            <w:placeholder>
              <w:docPart w:val="E09F23DE48724A47B66E42FF06F0A498"/>
            </w:placeholder>
            <w:dataBinding w:prefixMappings="xmlns:ns0='urn:microsoft-dynamics-nav/reports/FTT_Sales_Invoice/50100/'" w:xpath="/ns0:NavWordReportXmlPart[1]/ns0:Header[1]/ns0:SalesPersonBlank_Lbl[1]" w:storeItemID="{6F9D57D6-1D1F-43CC-ABA7-760DC47CD495}"/>
            <w:text/>
          </w:sdtPr>
          <w:sdtContent>
            <w:tc>
              <w:tcPr>
                <w:tcW w:w="2627" w:type="dxa"/>
              </w:tcPr>
              <w:p w:rsidR="00D54DEE" w:rsidP="00D54DEE" w:rsidRDefault="00D54DEE" w14:paraId="697DF7E1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FTT_Sales_Invoice/50100"/>
            <w:id w:val="-1251649982"/>
            <w:placeholder>
              <w:docPart w:val="4F29546A99B2402894A60AC247E389A5"/>
            </w:placeholder>
            <w:dataBinding w:prefixMappings="xmlns:ns0='urn:microsoft-dynamics-nav/reports/FTT_Sales_Invoice/50100/'" w:xpath="/ns0:NavWordReportXmlPart[1]/ns0:Header[1]/ns0:DueDate_Lbl[1]" w:storeItemID="{6F9D57D6-1D1F-43CC-ABA7-760DC47CD495}"/>
            <w:text/>
          </w:sdtPr>
          <w:sdtContent>
            <w:tc>
              <w:tcPr>
                <w:tcW w:w="2627" w:type="dxa"/>
              </w:tcPr>
              <w:p w:rsidR="00D54DEE" w:rsidP="00D54DEE" w:rsidRDefault="00D54DEE" w14:paraId="209B55B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FTT_Sales_Invoice/50100"/>
            <w:id w:val="1934628656"/>
            <w:placeholder>
              <w:docPart w:val="977A4042FE6042F5B6D95665CD2BB017"/>
            </w:placeholder>
            <w:dataBinding w:prefixMappings="xmlns:ns0='urn:microsoft-dynamics-nav/reports/FTT_Sales_Invoice/50100/'" w:xpath="/ns0:NavWordReportXmlPart[1]/ns0:Header[1]/ns0:PaymentTermsDescription_Lbl[1]" w:storeItemID="{6F9D57D6-1D1F-43CC-ABA7-760DC47CD495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 w14:paraId="02344BAA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 w14:paraId="2B4BB86A" w14:textId="77777777">
        <w:trPr>
          <w:trHeight w:val="742"/>
        </w:trPr>
        <w:sdt>
          <w:sdtPr>
            <w:alias w:val="#Nav: /Header/YourReference_Header"/>
            <w:tag w:val="#Nav: FTT_Sales_Invoice/50100"/>
            <w:id w:val="-1585905481"/>
            <w:placeholder>
              <w:docPart w:val="DefaultPlaceholder_-1854013440"/>
            </w:placeholder>
            <w:dataBinding w:prefixMappings="xmlns:ns0='urn:microsoft-dynamics-nav/reports/FTT_Sales_Invoice/50100/'" w:xpath="/ns0:NavWordReportXmlPart[1]/ns0:Header[1]/ns0:YourReference_Header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962B71" w14:paraId="6D63933A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FTT_Sales_Invoice/50100"/>
            <w:id w:val="-2093382796"/>
            <w:placeholder>
              <w:docPart w:val="3516213203CE4790BA765785B14E766B"/>
            </w:placeholder>
            <w:dataBinding w:prefixMappings="xmlns:ns0='urn:microsoft-dynamics-nav/reports/FTT_Sales_Invoice/50100/'" w:xpath="/ns0:NavWordReportXmlPart[1]/ns0:Header[1]/ns0:SalesPersonName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D54DEE" w14:paraId="2014198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FTT_Sales_Invoice/50100"/>
            <w:id w:val="1703123343"/>
            <w:placeholder>
              <w:docPart w:val="0FAE247910E14A5EAED6E9C07EBF7D3B"/>
            </w:placeholder>
            <w:dataBinding w:prefixMappings="xmlns:ns0='urn:microsoft-dynamics-nav/reports/FTT_Sales_Invoice/50100/'" w:xpath="/ns0:NavWordReportXmlPart[1]/ns0:Header[1]/ns0:DueDate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D54DEE" w14:paraId="3E24E4E7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FTT_Sales_Invoice/50100"/>
            <w:id w:val="-419950001"/>
            <w:placeholder>
              <w:docPart w:val="54CAC560A4AB4419B410B5940810B5DD"/>
            </w:placeholder>
            <w:dataBinding w:prefixMappings="xmlns:ns0='urn:microsoft-dynamics-nav/reports/FTT_Sales_Invoice/50100/'" w:xpath="/ns0:NavWordReportXmlPart[1]/ns0:Header[1]/ns0:PaymentTermsDescription[1]" w:storeItemID="{6F9D57D6-1D1F-43CC-ABA7-760DC47CD495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 w14:paraId="286E51F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 w14:paraId="17AA5B03" w14:textId="77777777">
        <w:trPr>
          <w:trHeight w:val="394"/>
        </w:trPr>
        <w:sdt>
          <w:sdtPr>
            <w:alias w:val="#Nav: /Header/OrderNo_Lbl"/>
            <w:tag w:val="#Nav: FTT_Sales_Invoice/50100"/>
            <w:id w:val="-1266381342"/>
            <w:placeholder>
              <w:docPart w:val="F278324B74CF4205896C39AA69E59C7B"/>
            </w:placeholder>
            <w:dataBinding w:prefixMappings="xmlns:ns0='urn:microsoft-dynamics-nav/reports/FTT_Sales_Invoice/50100/'" w:xpath="/ns0:NavWordReportXmlPart[1]/ns0:Header[1]/ns0:OrderNo_Lbl[1]" w:storeItemID="{6F9D57D6-1D1F-43CC-ABA7-760DC47CD495}"/>
            <w:text/>
          </w:sdtPr>
          <w:sdtContent>
            <w:tc>
              <w:tcPr>
                <w:tcW w:w="2627" w:type="dxa"/>
              </w:tcPr>
              <w:p w:rsidRPr="00C516A1" w:rsidR="00D54DEE" w:rsidP="00D54DEE" w:rsidRDefault="00D54DEE" w14:paraId="12EE971F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FTT_Sales_Invoice/50100"/>
            <w:id w:val="-1844006567"/>
            <w:placeholder>
              <w:docPart w:val="9766D0E1140440609F61820FFF2AFB2B"/>
            </w:placeholder>
            <w:dataBinding w:prefixMappings="xmlns:ns0='urn:microsoft-dynamics-nav/reports/FTT_Sales_Invoice/50100/'" w:xpath="/ns0:NavWordReportXmlPart[1]/ns0:Header[1]/ns0:ShipmentMethodDescription_Lbl[1]" w:storeItemID="{6F9D57D6-1D1F-43CC-ABA7-760DC47CD495}"/>
            <w:text/>
          </w:sdtPr>
          <w:sdtContent>
            <w:tc>
              <w:tcPr>
                <w:tcW w:w="2627" w:type="dxa"/>
              </w:tcPr>
              <w:p w:rsidRPr="00C516A1" w:rsidR="00D54DEE" w:rsidP="00D54DEE" w:rsidRDefault="00D54DEE" w14:paraId="66284738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FTT_Sales_Invoice/50100"/>
            <w:id w:val="283549672"/>
            <w:placeholder>
              <w:docPart w:val="4B2FED3CBD024AD19E5C49EE52E5B2DC"/>
            </w:placeholder>
            <w:dataBinding w:prefixMappings="xmlns:ns0='urn:microsoft-dynamics-nav/reports/FTT_Sales_Invoice/50100/'" w:xpath="/ns0:NavWordReportXmlPart[1]/ns0:Header[1]/ns0:PaymentMethodDescription_Lbl[1]" w:storeItemID="{6F9D57D6-1D1F-43CC-ABA7-760DC47CD495}"/>
            <w:text/>
          </w:sdtPr>
          <w:sdtContent>
            <w:tc>
              <w:tcPr>
                <w:tcW w:w="2627" w:type="dxa"/>
              </w:tcPr>
              <w:p w:rsidRPr="00C516A1" w:rsidR="00D54DEE" w:rsidP="00D54DEE" w:rsidRDefault="00D54DEE" w14:paraId="324109B5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FTT_Sales_Invoice/50100"/>
            <w:id w:val="-1064484745"/>
            <w:placeholder>
              <w:docPart w:val="D5F3D5BD845A4A3C851A6A42EA83BABD"/>
            </w:placeholder>
            <w:dataBinding w:prefixMappings="xmlns:ns0='urn:microsoft-dynamics-nav/reports/FTT_Sales_Invoice/50100/'" w:xpath="/ns0:NavWordReportXmlPart[1]/ns0:Header[1]/ns0:PaymentReference_Lbl[1]" w:storeItemID="{6F9D57D6-1D1F-43CC-ABA7-760DC47CD495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 w14:paraId="041E40D8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 w14:paraId="1395FD82" w14:textId="77777777">
        <w:trPr>
          <w:trHeight w:val="758"/>
        </w:trPr>
        <w:sdt>
          <w:sdtPr>
            <w:alias w:val="#Nav: /Header/OrderNo"/>
            <w:tag w:val="#Nav: FTT_Sales_Invoice/50100"/>
            <w:id w:val="1867791684"/>
            <w:placeholder>
              <w:docPart w:val="DAFDC200264A46739AA6BB9B7E7FA71F"/>
            </w:placeholder>
            <w:dataBinding w:prefixMappings="xmlns:ns0='urn:microsoft-dynamics-nav/reports/FTT_Sales_Invoice/50100/'" w:xpath="/ns0:NavWordReportXmlPart[1]/ns0:Header[1]/ns0:OrderNo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D54DEE" w14:paraId="7D7252EF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FTT_Sales_Invoice/50100"/>
            <w:id w:val="-168258069"/>
            <w:placeholder>
              <w:docPart w:val="C8789146DF1A4D79BCD11805EA820C4D"/>
            </w:placeholder>
            <w:dataBinding w:prefixMappings="xmlns:ns0='urn:microsoft-dynamics-nav/reports/FTT_Sales_Invoice/50100/'" w:xpath="/ns0:NavWordReportXmlPart[1]/ns0:Header[1]/ns0:ShipmentMethodDescription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D54DEE" w14:paraId="25E49AA7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FTT_Sales_Invoice/50100"/>
            <w:id w:val="-359043298"/>
            <w:placeholder>
              <w:docPart w:val="EAB14F6EA54B4D3F88B9F8D68B371EB3"/>
            </w:placeholder>
            <w:dataBinding w:prefixMappings="xmlns:ns0='urn:microsoft-dynamics-nav/reports/FTT_Sales_Invoice/50100/'" w:xpath="/ns0:NavWordReportXmlPart[1]/ns0:Header[1]/ns0:PaymentMethodDescription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D54DEE" w14:paraId="4E0DCE0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FTT_Sales_Invoice/50100"/>
            <w:id w:val="1617714208"/>
            <w:placeholder>
              <w:docPart w:val="23A2AAC1CDF14258A3A888CCE0CF4678"/>
            </w:placeholder>
            <w:dataBinding w:prefixMappings="xmlns:ns0='urn:microsoft-dynamics-nav/reports/FTT_Sales_Invoice/50100/'" w:xpath="/ns0:NavWordReportXmlPart[1]/ns0:Header[1]/ns0:PaymentReference[1]" w:storeItemID="{6F9D57D6-1D1F-43CC-ABA7-760DC47CD495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 w14:paraId="02A51EA9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 w14:paraId="516D0AB7" w14:textId="77777777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FTT_Sales_Invoice/50100/' " w:xpath="/ns0:NavWordReportXmlPart[1]/ns0:Header[1]/ns0:ShippingAgentCode_Lbl[1]" w:storeItemID="{6F9D57D6-1D1F-43CC-ABA7-760DC47CD495}" w16sdtdh:storeItemChecksum="eDs2PA=="/>
          </w:sdtPr>
          <w:sdtContent>
            <w:tc>
              <w:tcPr>
                <w:tcW w:w="2627" w:type="dxa"/>
              </w:tcPr>
              <w:p w:rsidRPr="008F5685" w:rsidR="008F5685" w:rsidP="00D54DEE" w:rsidRDefault="006B7736" w14:paraId="7C2B1BF9" w14:textId="57A3F439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FTT_Sales_Invoice/50100/' " w:xpath="/ns0:NavWordReportXmlPart[1]/ns0:Header[1]/ns0:PackageTrackingNo_Lbl[1]" w:storeItemID="{6F9D57D6-1D1F-43CC-ABA7-760DC47CD495}"/>
          </w:sdtPr>
          <w:sdtContent>
            <w:tc>
              <w:tcPr>
                <w:tcW w:w="2627" w:type="dxa"/>
              </w:tcPr>
              <w:p w:rsidRPr="008F5685" w:rsidR="008F5685" w:rsidP="00D54DEE" w:rsidRDefault="00C0218F" w14:paraId="1CDD15B2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FTT_Sales_Invoice/50100"/>
            <w:id w:val="-189449573"/>
            <w:placeholder>
              <w:docPart w:val="DefaultPlaceholder_-1854013440"/>
            </w:placeholder>
            <w:dataBinding w:prefixMappings="xmlns:ns0='urn:microsoft-dynamics-nav/reports/FTT_Sales_Invoice/50100/'" w:xpath="/ns0:NavWordReportXmlPart[1]/ns0:Header[1]/ns0:Line[1]/ns0:JobNo_Lbl[1]" w:storeItemID="{6F9D57D6-1D1F-43CC-ABA7-760DC47CD495}"/>
            <w:text/>
          </w:sdtPr>
          <w:sdtContent>
            <w:tc>
              <w:tcPr>
                <w:tcW w:w="2627" w:type="dxa"/>
              </w:tcPr>
              <w:p w:rsidRPr="00307B54" w:rsidR="008F5685" w:rsidP="00D54DEE" w:rsidRDefault="00307B54" w14:paraId="6896196A" w14:textId="77777777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 w14:paraId="6159E9D9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 w14:paraId="0E6F3C73" w14:textId="77777777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FTT_Sales_Invoice/50100/' " w:xpath="/ns0:NavWordReportXmlPart[1]/ns0:Header[1]/ns0:ShippingAgentCode[1]" w:storeItemID="{6F9D57D6-1D1F-43CC-ABA7-760DC47CD495}" w16sdtdh:storeItemChecksum="eDs2PA=="/>
          </w:sdtPr>
          <w:sdtContent>
            <w:tc>
              <w:tcPr>
                <w:tcW w:w="2627" w:type="dxa"/>
              </w:tcPr>
              <w:p w:rsidRPr="008F5685" w:rsidR="008F5685" w:rsidP="00D54DEE" w:rsidRDefault="006B7736" w14:paraId="5F40E2FF" w14:textId="757FD891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FTT_Sales_Invoice/50100/' " w:xpath="/ns0:NavWordReportXmlPart[1]/ns0:Header[1]/ns0:PackageTrackingNo[1]" w:storeItemID="{6F9D57D6-1D1F-43CC-ABA7-760DC47CD495}"/>
          </w:sdtPr>
          <w:sdtContent>
            <w:tc>
              <w:tcPr>
                <w:tcW w:w="2627" w:type="dxa"/>
              </w:tcPr>
              <w:p w:rsidRPr="00307B54" w:rsidR="008F5685" w:rsidP="00D54DEE" w:rsidRDefault="00C0218F" w14:paraId="57514CA4" w14:textId="77777777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FTT_Sales_Invoice/50100"/>
            <w:id w:val="1673217569"/>
            <w:placeholder>
              <w:docPart w:val="DefaultPlaceholder_-1854013440"/>
            </w:placeholder>
            <w:dataBinding w:prefixMappings="xmlns:ns0='urn:microsoft-dynamics-nav/reports/FTT_Sales_Invoice/50100/'" w:xpath="/ns0:NavWordReportXmlPart[1]/ns0:Header[1]/ns0:Line[1]/ns0:JobNo[1]" w:storeItemID="{6F9D57D6-1D1F-43CC-ABA7-760DC47CD495}"/>
            <w:text/>
          </w:sdtPr>
          <w:sdtContent>
            <w:tc>
              <w:tcPr>
                <w:tcW w:w="2627" w:type="dxa"/>
              </w:tcPr>
              <w:p w:rsidRPr="00307B54" w:rsidR="008F5685" w:rsidP="00D54DEE" w:rsidRDefault="00307B54" w14:paraId="64F62105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 w14:paraId="515D96CE" w14:textId="77777777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FTT_Sales_Invoice/50100"/>
        <w:id w:val="48119433"/>
        <w15:dataBinding w:prefixMappings="xmlns:ns0='urn:microsoft-dynamics-nav/reports/FTT_Sales_Invoice/50100/'" w:xpath="/ns0:NavWordReportXmlPart[1]/ns0:Header[1]/ns0:WorkDescriptionLines" w:storeItemID="{6F9D57D6-1D1F-43CC-ABA7-760DC47CD495}"/>
        <w15:repeatingSection/>
      </w:sdtPr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FTT_Sales_Invoice/50100"/>
                <w:id w:val="-1561943998"/>
                <w:placeholder>
                  <w:docPart w:val="DefaultPlaceholder_-1854013440"/>
                </w:placeholder>
                <w:dataBinding w:prefixMappings="xmlns:ns0='urn:microsoft-dynamics-nav/reports/FTT_Sales_Invoice/50100/'" w:xpath="/ns0:NavWordReportXmlPart[1]/ns0:Header[1]/ns0:WorkDescriptionLines[1]/ns0:WorkDescriptionLine[1]" w:storeItemID="{6F9D57D6-1D1F-43CC-ABA7-760DC47CD495}"/>
                <w:text/>
              </w:sdtPr>
              <w:sdtContent>
                <w:p w:rsidR="00D54DEE" w:rsidP="00520A28" w:rsidRDefault="00A4704F" w14:paraId="5C6EB28F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490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831"/>
        <w:gridCol w:w="1984"/>
        <w:gridCol w:w="993"/>
        <w:gridCol w:w="709"/>
        <w:gridCol w:w="850"/>
        <w:gridCol w:w="709"/>
        <w:gridCol w:w="1134"/>
        <w:gridCol w:w="708"/>
        <w:gridCol w:w="993"/>
        <w:gridCol w:w="992"/>
      </w:tblGrid>
      <w:tr w:rsidRPr="00DB3913" w:rsidR="00E87F86" w:rsidTr="00E87F86" w14:paraId="2C7F8DAF" w14:textId="77777777">
        <w:trPr>
          <w:trHeight w:val="544"/>
        </w:trPr>
        <w:sdt>
          <w:sdtPr>
            <w:alias w:val="#Nav: /Header/Line/JobTaskNo_Lbl"/>
            <w:tag w:val="#Nav: FTT_Sales_Invoice/50100"/>
            <w:id w:val="-16395577"/>
            <w:placeholder>
              <w:docPart w:val="2FAFF065394948EDBC5176B7777B1373"/>
            </w:placeholder>
            <w:dataBinding w:prefixMappings="xmlns:ns0='urn:microsoft-dynamics-nav/reports/FTT_Sales_Invoice/50100/'" w:xpath="/ns0:NavWordReportXmlPart[1]/ns0:Header[1]/ns0:Line[1]/ns0:JobTaskNo_Lbl[1]" w:storeItemID="{6F9D57D6-1D1F-43CC-ABA7-760DC47CD495}"/>
            <w:text/>
          </w:sdtPr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E87F86" w:rsidP="00542A5F" w:rsidRDefault="00E87F86" w14:paraId="1DC50D4A" w14:textId="77777777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FTT_Sales_Invoice/50100"/>
            <w:id w:val="771446451"/>
            <w:placeholder>
              <w:docPart w:val="375158ABE2B14D8A86F38E3614222E65"/>
            </w:placeholder>
            <w:dataBinding w:prefixMappings="xmlns:ns0='urn:microsoft-dynamics-nav/reports/FTT_Sales_Invoice/50100/'" w:xpath="/ns0:NavWordReportXmlPart[1]/ns0:Header[1]/ns0:Line[1]/ns0:ItemNo_Line_Lbl[1]" w:storeItemID="{6F9D57D6-1D1F-43CC-ABA7-760DC47CD495}"/>
            <w:text/>
          </w:sdtPr>
          <w:sdtContent>
            <w:tc>
              <w:tcPr>
                <w:tcW w:w="831" w:type="dxa"/>
                <w:tcBorders>
                  <w:bottom w:val="single" w:color="auto" w:sz="4" w:space="0"/>
                </w:tcBorders>
                <w:vAlign w:val="bottom"/>
              </w:tcPr>
              <w:p w:rsidRPr="00DB3913" w:rsidR="00E87F86" w:rsidP="00D54DEE" w:rsidRDefault="00E87F86" w14:paraId="2B9B9498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FTT_Sales_Invoice/50100"/>
            <w:id w:val="1545399846"/>
            <w:placeholder>
              <w:docPart w:val="375158ABE2B14D8A86F38E3614222E65"/>
            </w:placeholder>
            <w:dataBinding w:prefixMappings="xmlns:ns0='urn:microsoft-dynamics-nav/reports/FTT_Sales_Invoice/50100/'" w:xpath="/ns0:NavWordReportXmlPart[1]/ns0:Header[1]/ns0:Line[1]/ns0:Description_Line_Lbl[1]" w:storeItemID="{6F9D57D6-1D1F-43CC-ABA7-760DC47CD495}"/>
            <w:text/>
          </w:sdtPr>
          <w:sdtContent>
            <w:tc>
              <w:tcPr>
                <w:tcW w:w="1984" w:type="dxa"/>
                <w:tcBorders>
                  <w:bottom w:val="single" w:color="auto" w:sz="4" w:space="0"/>
                </w:tcBorders>
                <w:vAlign w:val="bottom"/>
              </w:tcPr>
              <w:p w:rsidRPr="00DB3913" w:rsidR="00E87F86" w:rsidP="00D54DEE" w:rsidRDefault="00E87F86" w14:paraId="0AA0545A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tc>
          <w:tcPr>
            <w:tcW w:w="993" w:type="dxa"/>
            <w:tcBorders>
              <w:bottom w:val="single" w:color="auto" w:sz="4" w:space="0"/>
            </w:tcBorders>
          </w:tcPr>
          <w:p w:rsidR="00520A28" w:rsidP="00520A28" w:rsidRDefault="00520A28" w14:paraId="0FD6B15E" w14:textId="77777777">
            <w:pPr>
              <w:pStyle w:val="Heading1"/>
            </w:pPr>
          </w:p>
          <w:p w:rsidR="00520A28" w:rsidP="00520A28" w:rsidRDefault="00520A28" w14:paraId="6FD6888F" w14:textId="77777777">
            <w:pPr>
              <w:pStyle w:val="Heading1"/>
            </w:pPr>
          </w:p>
          <w:p w:rsidR="00520A28" w:rsidP="00520A28" w:rsidRDefault="00520A28" w14:paraId="393230FD" w14:textId="77777777">
            <w:pPr>
              <w:pStyle w:val="Heading1"/>
            </w:pPr>
          </w:p>
          <w:p w:rsidR="00E87F86" w:rsidP="00520A28" w:rsidRDefault="00E87F86" w14:paraId="65113CE7" w14:textId="1441BE67">
            <w:pPr>
              <w:pStyle w:val="Heading1"/>
            </w:pPr>
            <w:r>
              <w:t>Attributes</w:t>
            </w:r>
          </w:p>
        </w:tc>
        <w:sdt>
          <w:sdtPr>
            <w:alias w:val="#Nav: /Header/Line/ShipmentDate_Line_Lbl"/>
            <w:tag w:val="#Nav: FTT_Sales_Invoice/50100"/>
            <w:id w:val="-833229876"/>
            <w:placeholder>
              <w:docPart w:val="375158ABE2B14D8A86F38E3614222E65"/>
            </w:placeholder>
            <w:dataBinding w:prefixMappings="xmlns:ns0='urn:microsoft-dynamics-nav/reports/FTT_Sales_Invoice/50100/'" w:xpath="/ns0:NavWordReportXmlPart[1]/ns0:Header[1]/ns0:Line[1]/ns0:ShipmentDate_Line_Lbl[1]" w:storeItemID="{6F9D57D6-1D1F-43CC-ABA7-760DC47CD495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E87F86" w:rsidP="00D54DEE" w:rsidRDefault="00E87F86" w14:paraId="43D0BEF6" w14:textId="6EB3069A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FTT_Sales_Invoice/50100"/>
            <w:id w:val="616415257"/>
            <w:placeholder>
              <w:docPart w:val="375158ABE2B14D8A86F38E3614222E65"/>
            </w:placeholder>
            <w:dataBinding w:prefixMappings="xmlns:ns0='urn:microsoft-dynamics-nav/reports/FTT_Sales_Invoice/50100/'" w:xpath="/ns0:NavWordReportXmlPart[1]/ns0:Header[1]/ns0:Line[1]/ns0:Quantity_Line_Lbl[1]" w:storeItemID="{6F9D57D6-1D1F-43CC-ABA7-760DC47CD495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DB3913" w:rsidR="00E87F86" w:rsidP="00D54DEE" w:rsidRDefault="00E87F86" w14:paraId="3A3ABB09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DB3913" w:rsidR="00E87F86" w:rsidP="00D54DEE" w:rsidRDefault="00E87F86" w14:paraId="7A260FAC" w14:textId="77777777">
            <w:pPr>
              <w:pStyle w:val="Heading1"/>
            </w:pPr>
          </w:p>
        </w:tc>
        <w:sdt>
          <w:sdtPr>
            <w:alias w:val="#Nav: /Header/Line/UnitPrice_Lbl"/>
            <w:tag w:val="#Nav: FTT_Sales_Invoice/50100"/>
            <w:id w:val="-1521079236"/>
            <w:placeholder>
              <w:docPart w:val="375158ABE2B14D8A86F38E3614222E65"/>
            </w:placeholder>
            <w:dataBinding w:prefixMappings="xmlns:ns0='urn:microsoft-dynamics-nav/reports/FTT_Sales_Invoice/50100/'" w:xpath="/ns0:NavWordReportXmlPart[1]/ns0:Header[1]/ns0:Line[1]/ns0:UnitPrice_Lbl[1]" w:storeItemID="{6F9D57D6-1D1F-43CC-ABA7-760DC47CD495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E87F86" w:rsidP="00D54DEE" w:rsidRDefault="00E87F86" w14:paraId="21343DA9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DB3913" w:rsidR="00E87F86" w:rsidP="00D54DEE" w:rsidRDefault="00E87F86" w14:paraId="6C2E3FC1" w14:textId="77777777">
            <w:pPr>
              <w:pStyle w:val="Heading1"/>
            </w:pPr>
          </w:p>
        </w:tc>
        <w:sdt>
          <w:sdtPr>
            <w:alias w:val="#Nav: /Header/Line/VATPct_Line_Lbl"/>
            <w:tag w:val="#Nav: FTT_Sales_Invoice/50100"/>
            <w:id w:val="1291246806"/>
            <w:placeholder>
              <w:docPart w:val="375158ABE2B14D8A86F38E3614222E65"/>
            </w:placeholder>
            <w:dataBinding w:prefixMappings="xmlns:ns0='urn:microsoft-dynamics-nav/reports/FTT_Sales_Invoice/50100/'" w:xpath="/ns0:NavWordReportXmlPart[1]/ns0:Header[1]/ns0:Line[1]/ns0:VATPct_Line_Lbl[1]" w:storeItemID="{6F9D57D6-1D1F-43CC-ABA7-760DC47CD495}"/>
            <w:text/>
          </w:sdtPr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DB3913" w:rsidR="00E87F86" w:rsidP="00D54DEE" w:rsidRDefault="00E87F86" w14:paraId="4550B44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FTT_Sales_Invoice/50100"/>
            <w:id w:val="1532234539"/>
            <w:placeholder>
              <w:docPart w:val="375158ABE2B14D8A86F38E3614222E65"/>
            </w:placeholder>
            <w:dataBinding w:prefixMappings="xmlns:ns0='urn:microsoft-dynamics-nav/reports/FTT_Sales_Invoice/50100/'" w:xpath="/ns0:NavWordReportXmlPart[1]/ns0:Header[1]/ns0:Line[1]/ns0:LineAmount_Line_Lbl[1]" w:storeItemID="{6F9D57D6-1D1F-43CC-ABA7-760DC47CD495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E87F86" w:rsidP="00D54DEE" w:rsidRDefault="00E87F86" w14:paraId="442076E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E87F86" w:rsidTr="00E87F86" w14:paraId="7CB77A0C" w14:textId="77777777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E87F86" w:rsidP="00772EA7" w:rsidRDefault="00E87F86" w14:paraId="346B4AC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single" w:color="auto" w:sz="4" w:space="0"/>
            </w:tcBorders>
          </w:tcPr>
          <w:p w:rsidRPr="00FD3C3E" w:rsidR="00E87F86" w:rsidP="00772EA7" w:rsidRDefault="00E87F86" w14:paraId="1320130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color="auto" w:sz="4" w:space="0"/>
            </w:tcBorders>
          </w:tcPr>
          <w:p w:rsidRPr="00FD3C3E" w:rsidR="00E87F86" w:rsidP="00772EA7" w:rsidRDefault="00E87F86" w14:paraId="5086B48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FD3C3E" w:rsidR="00E87F86" w:rsidP="00772EA7" w:rsidRDefault="00E87F86" w14:paraId="5F53763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E87F86" w:rsidP="00772EA7" w:rsidRDefault="00E87F86" w14:paraId="5AC7A535" w14:textId="615A46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FD3C3E" w:rsidR="00E87F86" w:rsidP="00772EA7" w:rsidRDefault="00E87F86" w14:paraId="3819D51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E87F86" w:rsidP="00772EA7" w:rsidRDefault="00E87F86" w14:paraId="5211CB3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E87F86" w:rsidP="00772EA7" w:rsidRDefault="00E87F86" w14:paraId="0FAD1B3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FD3C3E" w:rsidR="00E87F86" w:rsidP="00772EA7" w:rsidRDefault="00E87F86" w14:paraId="7EF94BC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FD3C3E" w:rsidR="00E87F86" w:rsidP="00772EA7" w:rsidRDefault="00E87F86" w14:paraId="3CDD838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E87F86" w:rsidP="00772EA7" w:rsidRDefault="00E87F86" w14:paraId="190C020D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FTT_Sales_Invoice/50100"/>
          <w:id w:val="1327254768"/>
          <w15:dataBinding w:prefixMappings="xmlns:ns0='urn:microsoft-dynamics-nav/reports/FTT_Sales_Invoice/50100/'" w:xpath="/ns0:NavWordReportXmlPart[1]/ns0:Header[1]/ns0:Line" w:storeItemID="{6F9D57D6-1D1F-43CC-ABA7-760DC47CD495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A4787D0B6D3D40729D52D58DED91E6C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E87F86" w:rsidTr="00E87F86" w14:paraId="2C06F6A8" w14:textId="77777777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FTT_Sales_Invoice/50100"/>
                    <w:id w:val="-1997327936"/>
                    <w:placeholder>
                      <w:docPart w:val="2FAFF065394948EDBC5176B7777B1373"/>
                    </w:placeholder>
                    <w:dataBinding w:prefixMappings="xmlns:ns0='urn:microsoft-dynamics-nav/reports/FTT_Sales_Invoice/50100/'" w:xpath="/ns0:NavWordReportXmlPart[1]/ns0:Header[1]/ns0:Line[1]/ns0:JobTaskNo[1]" w:storeItemID="{6F9D57D6-1D1F-43CC-ABA7-760DC47CD495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E87F86" w:rsidP="00520A28" w:rsidRDefault="00E87F86" w14:paraId="25D20995" w14:textId="7777777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FTT_Sales_Invoice/50100"/>
                    <w:id w:val="-1032108260"/>
                    <w:placeholder>
                      <w:docPart w:val="632BB6E031484248A69E45B743EBA05B"/>
                    </w:placeholder>
                    <w:dataBinding w:prefixMappings="xmlns:ns0='urn:microsoft-dynamics-nav/reports/FTT_Sales_Invoice/50100/'" w:xpath="/ns0:NavWordReportXmlPart[1]/ns0:Header[1]/ns0:Line[1]/ns0:ItemNo_Line[1]" w:storeItemID="{6F9D57D6-1D1F-43CC-ABA7-760DC47CD495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831" w:type="dxa"/>
                      </w:tcPr>
                      <w:p w:rsidRPr="00307B54" w:rsidR="00E87F86" w:rsidP="00520A28" w:rsidRDefault="00E87F86" w14:paraId="05C6704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FTT_Sales_Invoice/50100"/>
                    <w:id w:val="-1420935410"/>
                    <w:placeholder>
                      <w:docPart w:val="F316375E2C004396BFC3F50B55EEBEAA"/>
                    </w:placeholder>
                    <w:dataBinding w:prefixMappings="xmlns:ns0='urn:microsoft-dynamics-nav/reports/FTT_Sales_Invoice/50100/'" w:xpath="/ns0:NavWordReportXmlPart[1]/ns0:Header[1]/ns0:Line[1]/ns0:Description_Line[1]" w:storeItemID="{6F9D57D6-1D1F-43CC-ABA7-760DC47CD495}"/>
                    <w:text/>
                  </w:sdtPr>
                  <w:sdtContent>
                    <w:tc>
                      <w:tcPr>
                        <w:tcW w:w="1984" w:type="dxa"/>
                      </w:tcPr>
                      <w:p w:rsidRPr="00307B54" w:rsidR="00E87F86" w:rsidP="00520A28" w:rsidRDefault="00E87F86" w14:paraId="28CDEA6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ttributes"/>
                    <w:tag w:val="#Nav: FTT_Sales_Invoice/50100"/>
                    <w:id w:val="-1483226952"/>
                    <w:placeholder>
                      <w:docPart w:val="DefaultPlaceholder_-1854013440"/>
                    </w:placeholder>
                    <w:dataBinding w:prefixMappings="xmlns:ns0='urn:microsoft-dynamics-nav/reports/FTT_Sales_Invoice/50100/'" w:xpath="/ns0:NavWordReportXmlPart[1]/ns0:Header[1]/ns0:Line[1]/ns0:Attributes[1]" w:storeItemID="{6F9D57D6-1D1F-43CC-ABA7-760DC47CD495}"/>
                    <w:text/>
                  </w:sdtPr>
                  <w:sdtContent>
                    <w:tc>
                      <w:tcPr>
                        <w:tcW w:w="993" w:type="dxa"/>
                      </w:tcPr>
                      <w:p w:rsidR="00E87F86" w:rsidP="00520A28" w:rsidRDefault="00E87F86" w14:paraId="301A0618" w14:textId="6B396E1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Attributes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FTT_Sales_Invoice/50100"/>
                    <w:id w:val="223189048"/>
                    <w:placeholder>
                      <w:docPart w:val="375158ABE2B14D8A86F38E3614222E65"/>
                    </w:placeholder>
                    <w:dataBinding w:prefixMappings="xmlns:ns0='urn:microsoft-dynamics-nav/reports/FTT_Sales_Invoice/50100/'" w:xpath="/ns0:NavWordReportXmlPart[1]/ns0:Header[1]/ns0:Line[1]/ns0:ShipmentDate_Line[1]" w:storeItemID="{6F9D57D6-1D1F-43CC-ABA7-760DC47CD495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307B54" w:rsidR="00E87F86" w:rsidP="00520A28" w:rsidRDefault="00E87F86" w14:paraId="7EA70586" w14:textId="1FEBB20B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FTT_Sales_Invoice/50100"/>
                    <w:id w:val="382909601"/>
                    <w:placeholder>
                      <w:docPart w:val="62E60C6394DD4401BDBF922A933C313F"/>
                    </w:placeholder>
                    <w:dataBinding w:prefixMappings="xmlns:ns0='urn:microsoft-dynamics-nav/reports/FTT_Sales_Invoice/50100/'" w:xpath="/ns0:NavWordReportXmlPart[1]/ns0:Header[1]/ns0:Line[1]/ns0:Quantity_Line[1]" w:storeItemID="{6F9D57D6-1D1F-43CC-ABA7-760DC47CD495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307B54" w:rsidR="00E87F86" w:rsidP="00520A28" w:rsidRDefault="00E87F86" w14:paraId="688BF32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FTT_Sales_Invoice/50100"/>
                    <w:id w:val="436108881"/>
                    <w:placeholder>
                      <w:docPart w:val="DDB4798C73934A32826812402572CE57"/>
                    </w:placeholder>
                    <w:dataBinding w:prefixMappings="xmlns:ns0='urn:microsoft-dynamics-nav/reports/FTT_Sales_Invoice/50100/'" w:xpath="/ns0:NavWordReportXmlPart[1]/ns0:Header[1]/ns0:Line[1]/ns0:UnitOfMeasure[1]" w:storeItemID="{6F9D57D6-1D1F-43CC-ABA7-760DC47CD495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307B54" w:rsidR="00E87F86" w:rsidP="00520A28" w:rsidRDefault="00E87F86" w14:paraId="5BFBA9E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FTT_Sales_Invoice/50100"/>
                    <w:id w:val="773364929"/>
                    <w:placeholder>
                      <w:docPart w:val="03EA97B07C2942DB9B0073D4BC89DF81"/>
                    </w:placeholder>
                    <w:dataBinding w:prefixMappings="xmlns:ns0='urn:microsoft-dynamics-nav/reports/FTT_Sales_Invoice/50100/'" w:xpath="/ns0:NavWordReportXmlPart[1]/ns0:Header[1]/ns0:Line[1]/ns0:UnitPrice[1]" w:storeItemID="{6F9D57D6-1D1F-43CC-ABA7-760DC47CD495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307B54" w:rsidR="00E87F86" w:rsidP="00520A28" w:rsidRDefault="00E87F86" w14:paraId="60B11BF7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FTT_Sales_Invoice/50100"/>
                    <w:id w:val="114875444"/>
                    <w:placeholder>
                      <w:docPart w:val="04168A8EF4F6493DA109CAA21C2893C1"/>
                    </w:placeholder>
                    <w:dataBinding w:prefixMappings="xmlns:ns0='urn:microsoft-dynamics-nav/reports/FTT_Sales_Invoice/50100/'" w:xpath="/ns0:NavWordReportXmlPart[1]/ns0:Header[1]/ns0:Line[1]/ns0:LineDiscountPercentText_Line[1]" w:storeItemID="{6F9D57D6-1D1F-43CC-ABA7-760DC47CD495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307B54" w:rsidR="00E87F86" w:rsidP="00520A28" w:rsidRDefault="00E87F86" w14:paraId="058ABC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FTT_Sales_Invoice/50100"/>
                    <w:id w:val="1684940473"/>
                    <w:placeholder>
                      <w:docPart w:val="95A59012B9444119BC9E0214017199B8"/>
                    </w:placeholder>
                    <w:dataBinding w:prefixMappings="xmlns:ns0='urn:microsoft-dynamics-nav/reports/FTT_Sales_Invoice/50100/'" w:xpath="/ns0:NavWordReportXmlPart[1]/ns0:Header[1]/ns0:Line[1]/ns0:VATPct_Line[1]" w:storeItemID="{6F9D57D6-1D1F-43CC-ABA7-760DC47CD495}"/>
                    <w:text/>
                  </w:sdtPr>
                  <w:sdtContent>
                    <w:tc>
                      <w:tcPr>
                        <w:tcW w:w="993" w:type="dxa"/>
                      </w:tcPr>
                      <w:p w:rsidRPr="00307B54" w:rsidR="00E87F86" w:rsidP="00520A28" w:rsidRDefault="00E87F86" w14:paraId="367DD285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FTT_Sales_Invoice/50100"/>
                    <w:id w:val="-1829895906"/>
                    <w:placeholder>
                      <w:docPart w:val="2ACDA1F3693041BCBEE10542EBAA226A"/>
                    </w:placeholder>
                    <w:dataBinding w:prefixMappings="xmlns:ns0='urn:microsoft-dynamics-nav/reports/FTT_Sales_Invoice/50100/'" w:xpath="/ns0:NavWordReportXmlPart[1]/ns0:Header[1]/ns0:Line[1]/ns0:LineAmount_Line[1]" w:storeItemID="{6F9D57D6-1D1F-43CC-ABA7-760DC47CD495}"/>
                    <w:text/>
                  </w:sdtPr>
                  <w:sdtContent>
                    <w:tc>
                      <w:tcPr>
                        <w:tcW w:w="992" w:type="dxa"/>
                        <w:tcMar>
                          <w:right w:w="0" w:type="dxa"/>
                        </w:tcMar>
                      </w:tcPr>
                      <w:p w:rsidRPr="00307B54" w:rsidR="00E87F86" w:rsidP="00520A28" w:rsidRDefault="00E87F86" w14:paraId="140201A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E87F86" w:rsidTr="00E87F86" w14:paraId="3AB0B7E4" w14:textId="77777777">
        <w:trPr>
          <w:trHeight w:val="226"/>
        </w:trPr>
        <w:tc>
          <w:tcPr>
            <w:tcW w:w="587" w:type="dxa"/>
          </w:tcPr>
          <w:p w:rsidRPr="00FD3C3E" w:rsidR="00E87F86" w:rsidP="00D54DEE" w:rsidRDefault="00E87F86" w14:paraId="22315656" w14:textId="77777777">
            <w:pPr>
              <w:pStyle w:val="NoSpacing"/>
            </w:pPr>
          </w:p>
        </w:tc>
        <w:tc>
          <w:tcPr>
            <w:tcW w:w="831" w:type="dxa"/>
          </w:tcPr>
          <w:p w:rsidRPr="00FD3C3E" w:rsidR="00E87F86" w:rsidP="00D54DEE" w:rsidRDefault="00E87F86" w14:paraId="59C9E9C6" w14:textId="77777777">
            <w:pPr>
              <w:pStyle w:val="NoSpacing"/>
            </w:pPr>
          </w:p>
        </w:tc>
        <w:tc>
          <w:tcPr>
            <w:tcW w:w="1984" w:type="dxa"/>
          </w:tcPr>
          <w:p w:rsidRPr="00FD3C3E" w:rsidR="00E87F86" w:rsidP="00D54DEE" w:rsidRDefault="00E87F86" w14:paraId="321A242D" w14:textId="77777777">
            <w:pPr>
              <w:pStyle w:val="NoSpacing"/>
            </w:pPr>
          </w:p>
        </w:tc>
        <w:tc>
          <w:tcPr>
            <w:tcW w:w="993" w:type="dxa"/>
          </w:tcPr>
          <w:p w:rsidRPr="00FD3C3E" w:rsidR="00E87F86" w:rsidP="00D54DEE" w:rsidRDefault="00E87F86" w14:paraId="56B9160D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E87F86" w:rsidP="00D54DEE" w:rsidRDefault="00E87F86" w14:paraId="2FEAA49F" w14:textId="7168A61A">
            <w:pPr>
              <w:pStyle w:val="NoSpacing"/>
            </w:pPr>
          </w:p>
        </w:tc>
        <w:tc>
          <w:tcPr>
            <w:tcW w:w="850" w:type="dxa"/>
          </w:tcPr>
          <w:p w:rsidRPr="00FD3C3E" w:rsidR="00E87F86" w:rsidP="00D54DEE" w:rsidRDefault="00E87F86" w14:paraId="57BA2C2C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E87F86" w:rsidP="00D54DEE" w:rsidRDefault="00E87F86" w14:paraId="1C3D679B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E87F86" w:rsidP="00D54DEE" w:rsidRDefault="00E87F86" w14:paraId="7ABC740E" w14:textId="77777777">
            <w:pPr>
              <w:pStyle w:val="NoSpacing"/>
            </w:pPr>
          </w:p>
        </w:tc>
        <w:tc>
          <w:tcPr>
            <w:tcW w:w="708" w:type="dxa"/>
          </w:tcPr>
          <w:p w:rsidRPr="00FD3C3E" w:rsidR="00E87F86" w:rsidP="00D54DEE" w:rsidRDefault="00E87F86" w14:paraId="2ABD399E" w14:textId="77777777">
            <w:pPr>
              <w:pStyle w:val="NoSpacing"/>
            </w:pPr>
          </w:p>
        </w:tc>
        <w:tc>
          <w:tcPr>
            <w:tcW w:w="993" w:type="dxa"/>
          </w:tcPr>
          <w:p w:rsidRPr="00FD3C3E" w:rsidR="00E87F86" w:rsidP="00D54DEE" w:rsidRDefault="00E87F86" w14:paraId="3858380B" w14:textId="77777777">
            <w:pPr>
              <w:pStyle w:val="NoSpacing"/>
            </w:pPr>
          </w:p>
        </w:tc>
        <w:tc>
          <w:tcPr>
            <w:tcW w:w="992" w:type="dxa"/>
            <w:tcMar>
              <w:right w:w="0" w:type="dxa"/>
            </w:tcMar>
          </w:tcPr>
          <w:p w:rsidRPr="00FD3C3E" w:rsidR="00E87F86" w:rsidP="00D54DEE" w:rsidRDefault="00E87F86" w14:paraId="2B6AC913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FTT_Sales_Invoice/50100"/>
          <w:id w:val="1981810996"/>
          <w15:dataBinding w:prefixMappings="xmlns:ns0='urn:microsoft-dynamics-nav/reports/FTT_Sales_Invoice/50100/'" w:xpath="/ns0:NavWordReportXmlPart[1]/ns0:Header[1]/ns0:ReportTotalsLine" w:storeItemID="{6F9D57D6-1D1F-43CC-ABA7-760DC47CD495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A4787D0B6D3D40729D52D58DED91E6C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E87F86" w:rsidTr="00E87F86" w14:paraId="13834CC6" w14:textId="77777777">
                <w:trPr>
                  <w:trHeight w:val="226"/>
                </w:trPr>
                <w:tc>
                  <w:tcPr>
                    <w:tcW w:w="587" w:type="dxa"/>
                  </w:tcPr>
                  <w:p w:rsidR="00E87F86" w:rsidP="00D54DEE" w:rsidRDefault="00E87F86" w14:paraId="288B8570" w14:textId="77777777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831" w:type="dxa"/>
                  </w:tcPr>
                  <w:p w:rsidRPr="00FD3C3E" w:rsidR="00E87F86" w:rsidP="00D54DEE" w:rsidRDefault="00E87F86" w14:paraId="0B8AEAD7" w14:textId="77777777">
                    <w:pPr>
                      <w:pStyle w:val="NoSpacing"/>
                    </w:pPr>
                  </w:p>
                </w:tc>
                <w:tc>
                  <w:tcPr>
                    <w:tcW w:w="1984" w:type="dxa"/>
                  </w:tcPr>
                  <w:p w:rsidRPr="00FD3C3E" w:rsidR="00E87F86" w:rsidP="00D54DEE" w:rsidRDefault="00E87F86" w14:paraId="6B5FE2B7" w14:textId="77777777">
                    <w:pPr>
                      <w:pStyle w:val="NoSpacing"/>
                    </w:pPr>
                  </w:p>
                </w:tc>
                <w:tc>
                  <w:tcPr>
                    <w:tcW w:w="993" w:type="dxa"/>
                  </w:tcPr>
                  <w:p w:rsidRPr="00FD3C3E" w:rsidR="00E87F86" w:rsidP="00D54DEE" w:rsidRDefault="00E87F86" w14:paraId="489445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FD3C3E" w:rsidR="00E87F86" w:rsidP="00D54DEE" w:rsidRDefault="00E87F86" w14:paraId="5889718D" w14:textId="158FCC10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FD3C3E" w:rsidR="00E87F86" w:rsidP="00D54DEE" w:rsidRDefault="00E87F86" w14:paraId="2BD61DC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FD3C3E" w:rsidR="00E87F86" w:rsidP="00D54DEE" w:rsidRDefault="00E87F86" w14:paraId="5041B9F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FTT_Sales_Invoice/50100"/>
                    <w:id w:val="1468313313"/>
                    <w:placeholder>
                      <w:docPart w:val="375158ABE2B14D8A86F38E3614222E65"/>
                    </w:placeholder>
                    <w:dataBinding w:prefixMappings="xmlns:ns0='urn:microsoft-dynamics-nav/reports/FTT_Sales_Invoice/50100/'" w:xpath="/ns0:NavWordReportXmlPart[1]/ns0:Header[1]/ns0:ReportTotalsLine[1]/ns0:Description_ReportTotalsLine[1]" w:storeItemID="{6F9D57D6-1D1F-43CC-ABA7-760DC47CD495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FD3C3E" w:rsidR="00E87F86" w:rsidP="00520A28" w:rsidRDefault="00E87F86" w14:paraId="0488A5BC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FTT_Sales_Invoice/50100"/>
                    <w:id w:val="1520812946"/>
                    <w:placeholder>
                      <w:docPart w:val="375158ABE2B14D8A86F38E3614222E65"/>
                    </w:placeholder>
                    <w:dataBinding w:prefixMappings="xmlns:ns0='urn:microsoft-dynamics-nav/reports/FTT_Sales_Invoice/50100/'" w:xpath="/ns0:NavWordReportXmlPart[1]/ns0:Header[1]/ns0:ReportTotalsLine[1]/ns0:Amount_ReportTotalsLine[1]" w:storeItemID="{6F9D57D6-1D1F-43CC-ABA7-760DC47CD495}"/>
                    <w:text/>
                  </w:sdtPr>
                  <w:sdtContent>
                    <w:tc>
                      <w:tcPr>
                        <w:tcW w:w="992" w:type="dxa"/>
                        <w:tcMar>
                          <w:right w:w="0" w:type="dxa"/>
                        </w:tcMar>
                      </w:tcPr>
                      <w:p w:rsidRPr="00FD3C3E" w:rsidR="00E87F86" w:rsidP="00520A28" w:rsidRDefault="00E87F86" w14:paraId="094ABEB8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E87F86" w:rsidTr="00E87F86" w14:paraId="48B81391" w14:textId="77777777">
        <w:trPr>
          <w:trHeight w:val="112"/>
        </w:trPr>
        <w:tc>
          <w:tcPr>
            <w:tcW w:w="587" w:type="dxa"/>
          </w:tcPr>
          <w:p w:rsidRPr="00FD3C3E" w:rsidR="00E87F86" w:rsidP="00D54DEE" w:rsidRDefault="00E87F86" w14:paraId="2F24F6B0" w14:textId="77777777">
            <w:pPr>
              <w:pStyle w:val="NoSpacing"/>
            </w:pPr>
          </w:p>
        </w:tc>
        <w:tc>
          <w:tcPr>
            <w:tcW w:w="831" w:type="dxa"/>
          </w:tcPr>
          <w:p w:rsidRPr="00FD3C3E" w:rsidR="00E87F86" w:rsidP="00D54DEE" w:rsidRDefault="00E87F86" w14:paraId="38187E9A" w14:textId="77777777">
            <w:pPr>
              <w:pStyle w:val="NoSpacing"/>
            </w:pPr>
          </w:p>
        </w:tc>
        <w:tc>
          <w:tcPr>
            <w:tcW w:w="1984" w:type="dxa"/>
          </w:tcPr>
          <w:p w:rsidRPr="00FD3C3E" w:rsidR="00E87F86" w:rsidP="00D54DEE" w:rsidRDefault="00E87F86" w14:paraId="1EBDAA6C" w14:textId="77777777">
            <w:pPr>
              <w:pStyle w:val="NoSpacing"/>
            </w:pPr>
          </w:p>
        </w:tc>
        <w:tc>
          <w:tcPr>
            <w:tcW w:w="993" w:type="dxa"/>
          </w:tcPr>
          <w:p w:rsidRPr="00FD3C3E" w:rsidR="00E87F86" w:rsidP="00D54DEE" w:rsidRDefault="00E87F86" w14:paraId="0EE2F479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E87F86" w:rsidP="00D54DEE" w:rsidRDefault="00E87F86" w14:paraId="6D3FA7DB" w14:textId="7B372DBF">
            <w:pPr>
              <w:pStyle w:val="NoSpacing"/>
            </w:pPr>
          </w:p>
        </w:tc>
        <w:tc>
          <w:tcPr>
            <w:tcW w:w="850" w:type="dxa"/>
          </w:tcPr>
          <w:p w:rsidRPr="00FD3C3E" w:rsidR="00E87F86" w:rsidP="00D54DEE" w:rsidRDefault="00E87F86" w14:paraId="3E17665C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E87F86" w:rsidP="00D54DEE" w:rsidRDefault="00E87F86" w14:paraId="22BE9D2F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FD3C3E" w:rsidR="00E87F86" w:rsidP="00D54DEE" w:rsidRDefault="00E87F86" w14:paraId="05A0CBAD" w14:textId="77777777">
            <w:pPr>
              <w:pStyle w:val="NoSpacing"/>
            </w:pPr>
          </w:p>
        </w:tc>
        <w:tc>
          <w:tcPr>
            <w:tcW w:w="992" w:type="dxa"/>
            <w:tcMar>
              <w:right w:w="0" w:type="dxa"/>
            </w:tcMar>
          </w:tcPr>
          <w:p w:rsidRPr="00FD3C3E" w:rsidR="00E87F86" w:rsidP="00D54DEE" w:rsidRDefault="00E87F86" w14:paraId="04B256C9" w14:textId="77777777">
            <w:pPr>
              <w:pStyle w:val="NoSpacing"/>
            </w:pPr>
          </w:p>
        </w:tc>
      </w:tr>
      <w:tr w:rsidRPr="00FD3C3E" w:rsidR="00E87F86" w:rsidTr="00E87F86" w14:paraId="13B28A2F" w14:textId="77777777">
        <w:trPr>
          <w:trHeight w:val="226"/>
        </w:trPr>
        <w:tc>
          <w:tcPr>
            <w:tcW w:w="587" w:type="dxa"/>
          </w:tcPr>
          <w:p w:rsidRPr="00FD3C3E" w:rsidR="00E87F86" w:rsidP="00D54DEE" w:rsidRDefault="00E87F86" w14:paraId="58D38481" w14:textId="77777777">
            <w:pPr>
              <w:pStyle w:val="NoSpacing"/>
            </w:pPr>
          </w:p>
        </w:tc>
        <w:tc>
          <w:tcPr>
            <w:tcW w:w="831" w:type="dxa"/>
          </w:tcPr>
          <w:p w:rsidRPr="00FD3C3E" w:rsidR="00E87F86" w:rsidP="00D54DEE" w:rsidRDefault="00E87F86" w14:paraId="458F391B" w14:textId="77777777">
            <w:pPr>
              <w:pStyle w:val="NoSpacing"/>
            </w:pPr>
          </w:p>
        </w:tc>
        <w:tc>
          <w:tcPr>
            <w:tcW w:w="1984" w:type="dxa"/>
          </w:tcPr>
          <w:p w:rsidRPr="00FD3C3E" w:rsidR="00E87F86" w:rsidP="00D54DEE" w:rsidRDefault="00E87F86" w14:paraId="228E9E65" w14:textId="77777777">
            <w:pPr>
              <w:pStyle w:val="NoSpacing"/>
            </w:pPr>
          </w:p>
        </w:tc>
        <w:tc>
          <w:tcPr>
            <w:tcW w:w="993" w:type="dxa"/>
          </w:tcPr>
          <w:p w:rsidRPr="00FD3C3E" w:rsidR="00E87F86" w:rsidP="00D54DEE" w:rsidRDefault="00E87F86" w14:paraId="52197672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E87F86" w:rsidP="00D54DEE" w:rsidRDefault="00E87F86" w14:paraId="545F5D82" w14:textId="33C971A4">
            <w:pPr>
              <w:pStyle w:val="NoSpacing"/>
            </w:pPr>
          </w:p>
        </w:tc>
        <w:tc>
          <w:tcPr>
            <w:tcW w:w="850" w:type="dxa"/>
          </w:tcPr>
          <w:p w:rsidRPr="00FD3C3E" w:rsidR="00E87F86" w:rsidP="00D54DEE" w:rsidRDefault="00E87F86" w14:paraId="699335BE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E87F86" w:rsidP="00D54DEE" w:rsidRDefault="00E87F86" w14:paraId="4F819AFB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FTT_Sales_Invoice/50100"/>
            <w:id w:val="-274175886"/>
            <w:placeholder>
              <w:docPart w:val="2FAFF065394948EDBC5176B7777B1373"/>
            </w:placeholder>
            <w:dataBinding w:prefixMappings="xmlns:ns0='urn:microsoft-dynamics-nav/reports/FTT_Sales_Invoice/50100/'" w:xpath="/ns0:NavWordReportXmlPart[1]/ns0:Header[1]/ns0:Totals[1]/ns0:TotalAmountExclInclVATText[1]" w:storeItemID="{6F9D57D6-1D1F-43CC-ABA7-760DC47CD495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FD3C3E" w:rsidR="00E87F86" w:rsidP="00D54DEE" w:rsidRDefault="00E87F86" w14:paraId="3A236AAC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FTT_Sales_Invoice/50100"/>
            <w:id w:val="1075086534"/>
            <w:placeholder>
              <w:docPart w:val="2FAFF065394948EDBC5176B7777B1373"/>
            </w:placeholder>
            <w:dataBinding w:prefixMappings="xmlns:ns0='urn:microsoft-dynamics-nav/reports/FTT_Sales_Invoice/50100/'" w:xpath="/ns0:NavWordReportXmlPart[1]/ns0:Header[1]/ns0:Totals[1]/ns0:TotalAmountExclInclVAT[1]" w:storeItemID="{6F9D57D6-1D1F-43CC-ABA7-760DC47CD495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E87F86" w:rsidP="00D54DEE" w:rsidRDefault="00E87F86" w14:paraId="7BC01A01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FTT_Sales_Invoice/50100"/>
        <w:id w:val="-335309756"/>
        <w:placeholder>
          <w:docPart w:val="DefaultPlaceholder_-1854013440"/>
        </w:placeholder>
        <w:dataBinding w:prefixMappings="xmlns:ns0='urn:microsoft-dynamics-nav/reports/FTT_Sales_Invoice/50100/'" w:xpath="/ns0:NavWordReportXmlPart[1]/ns0:Header[1]/ns0:RemainingAmountText[1]" w:storeItemID="{6F9D57D6-1D1F-43CC-ABA7-760DC47CD495}"/>
        <w:text/>
      </w:sdtPr>
      <w:sdtContent>
        <w:p w:rsidRPr="002D6633" w:rsidR="00D54DEE" w:rsidP="002D6633" w:rsidRDefault="002D6633" w14:paraId="436BDD41" w14:textId="77777777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FTT_Sales_Invoice/50100"/>
          <w:id w:val="-1502423256"/>
          <w15:dataBinding w:prefixMappings="xmlns:ns0='urn:microsoft-dynamics-nav/reports/FTT_Sales_Invoice/50100/'" w:xpath="/ns0:NavWordReportXmlPart[1]/ns0:Header[1]/ns0:LineFee" w:storeItemID="{6F9D57D6-1D1F-43CC-ABA7-760DC47CD495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4068C164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FTT_Sales_Invoice/50100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FTT_Sales_Invoice/50100/'" w:xpath="/ns0:NavWordReportXmlPart[1]/ns0:Header[1]/ns0:LineFee[1]/ns0:LineFeeCaptionText[1]" w:storeItemID="{6F9D57D6-1D1F-43CC-ABA7-760DC47CD495}"/>
                      <w:text/>
                    </w:sdtPr>
                    <w:sdtContent>
                      <w:p w:rsidR="00D54DEE" w:rsidP="00520A28" w:rsidRDefault="00D54DEE" w14:paraId="1C13D89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0DCFFD70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FTT_Sales_Invoice/50100"/>
        <w:id w:val="940566818"/>
        <w15:dataBinding w:prefixMappings="xmlns:ns0='urn:microsoft-dynamics-nav/reports/FTT_Sales_Invoice/50100/'" w:xpath="/ns0:NavWordReportXmlPart[1]/ns0:Header[1]/ns0:PaymentReportingArgument" w:storeItemID="{6F9D57D6-1D1F-43CC-ABA7-760DC47CD495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FTT_Sales_Invoice/50100"/>
                <w:id w:val="-804161553"/>
                <w:dataBinding w:prefixMappings="xmlns:ns0='urn:microsoft-dynamics-nav/reports/FTT_Sales_Invoice/50100/'" w:xpath="/ns0:NavWordReportXmlPart[1]/ns0:Header[1]/ns0:PaymentReportingArgument[1]/ns0:PaymentServiceLogo[1]" w:storeItemID="{6F9D57D6-1D1F-43CC-ABA7-760DC47CD495}"/>
                <w:picture/>
              </w:sdtPr>
              <w:sdtContent>
                <w:p w:rsidR="00123A7D" w:rsidP="00520A28" w:rsidRDefault="001700B5" w14:paraId="7F3A5892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457E7F5E" wp14:editId="20E9232D">
                        <wp:extent cx="873274" cy="873274"/>
                        <wp:effectExtent l="0" t="0" r="3175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3274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FTT_Sales_Invoice/50100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FTT_Sales_Invoice/50100/'" w:xpath="/ns0:NavWordReportXmlPart[1]/ns0:Header[1]/ns0:PaymentReportingArgument[1]/ns0:PaymentServiceText_Url[1]" w:storeItemID="{6F9D57D6-1D1F-43CC-ABA7-760DC47CD495}"/>
                <w:text/>
              </w:sdtPr>
              <w:sdtContent>
                <w:p w:rsidRPr="00123A7D" w:rsidR="00245B0E" w:rsidP="00520A28" w:rsidRDefault="00123A7D" w14:paraId="7C64E3A7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D2AAF" w:rsidP="00E40C63" w:rsidRDefault="009D2AAF" w14:paraId="300059D1" w14:textId="77777777">
      <w:pPr>
        <w:spacing w:after="0"/>
      </w:pPr>
      <w:r>
        <w:separator/>
      </w:r>
    </w:p>
  </w:endnote>
  <w:endnote w:type="continuationSeparator" w:id="0">
    <w:p w:rsidR="009D2AAF" w:rsidP="00E40C63" w:rsidRDefault="009D2AAF" w14:paraId="5D1D843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2B71" w:rsidRDefault="00962B71" w14:paraId="756A3BC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 w14:paraId="15F6B035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 w14:paraId="57F44153" w14:textId="77777777">
            <w:sdt>
              <w:sdtPr>
                <w:rPr>
                  <w:lang w:val="da-DK"/>
                </w:rPr>
                <w:alias w:val="#Nav: /Header/CompanyLegalStatement"/>
                <w:tag w:val="#Nav: FTT_Sales_Invoice/50100"/>
                <w:id w:val="-207500241"/>
                <w:placeholder>
                  <w:docPart w:val="D74323E5E83F4DBCB91329738FC0774A"/>
                </w:placeholder>
                <w:dataBinding w:prefixMappings="xmlns:ns0='urn:microsoft-dynamics-nav/reports/FTT_Sales_Invoice/50100/'" w:xpath="/ns0:NavWordReportXmlPart[1]/ns0:Header[1]/ns0:CompanyLegalStatement[1]" w:storeItemID="{6F9D57D6-1D1F-43CC-ABA7-760DC47CD495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684FC98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07AE6D7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33D29C8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 w14:paraId="2155439E" w14:textId="77777777">
      <w:sdt>
        <w:sdtPr>
          <w:rPr>
            <w:lang w:val="da-DK"/>
          </w:rPr>
          <w:alias w:val="#Nav: /Header/CompanyLegalStatement"/>
          <w:tag w:val="#Nav: FTT_Sales_Invoice/50100"/>
          <w:id w:val="1896625259"/>
          <w:placeholder>
            <w:docPart w:val="054778FD3B804B0395E33E0348229CE9"/>
          </w:placeholder>
          <w:dataBinding w:prefixMappings="xmlns:ns0='urn:microsoft-dynamics-nav/reports/FTT_Sales_Invoice/50100/'" w:xpath="/ns0:NavWordReportXmlPart[1]/ns0:Header[1]/ns0:CompanyLegalStatement[1]" w:storeItemID="{6F9D57D6-1D1F-43CC-ABA7-760DC47CD495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D604573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CC70AF" w14:textId="77777777">
      <w:sdt>
        <w:sdtPr>
          <w:alias w:val="#Nav: /Header/CompanyVATRegistrationNo_Lbl"/>
          <w:tag w:val="#Nav: FTT_Sales_Invoice/50100"/>
          <w:id w:val="1000698169"/>
          <w:placeholder>
            <w:docPart w:val="5B0A98CDBECA4FC3BC7918DD25E7F753"/>
          </w:placeholder>
          <w:dataBinding w:prefixMappings="xmlns:ns0='urn:microsoft-dynamics-nav/reports/FTT_Sales_Invoice/50100/'" w:xpath="/ns0:NavWordReportXmlPart[1]/ns0:Header[1]/ns0:CompanyVATRegistrationNo_Lbl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C43401" w14:paraId="5F0FBB2B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FTT_Sales_Invoice/50100"/>
          <w:id w:val="649635640"/>
          <w:placeholder>
            <w:docPart w:val="DefaultPlaceholder_-1854013440"/>
          </w:placeholder>
          <w:dataBinding w:prefixMappings="xmlns:ns0='urn:microsoft-dynamics-nav/reports/FTT_Sales_Invoice/50100/'" w:xpath="/ns0:NavWordReportXmlPart[1]/ns0:Header[1]/ns0:HomePage_Lbl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962B71" w14:paraId="798C585A" w14:textId="77777777">
              <w:pPr>
                <w:pStyle w:val="Heading2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FTT_Sales_Invoice/50100"/>
          <w:id w:val="560367384"/>
          <w:placeholder>
            <w:docPart w:val="A81DB1F39E204D46A84F95F9F080C66B"/>
          </w:placeholder>
          <w:dataBinding w:prefixMappings="xmlns:ns0='urn:microsoft-dynamics-nav/reports/FTT_Sales_Invoice/50100/'" w:xpath="/ns0:NavWordReportXmlPart[1]/ns0:Header[1]/ns0:CompanyPhoneNo_Lbl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C43401" w14:paraId="18267EF1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FTT_Sales_Invoice/50100"/>
          <w:id w:val="-272474917"/>
          <w:placeholder>
            <w:docPart w:val="7F8B9C0B253F40E1A624578D9A23ECDD"/>
          </w:placeholder>
          <w:dataBinding w:prefixMappings="xmlns:ns0='urn:microsoft-dynamics-nav/reports/FTT_Sales_Invoice/50100/'" w:xpath="/ns0:NavWordReportXmlPart[1]/ns0:Header[1]/ns0:EMail_Header_Lbl[1]" w:storeItemID="{6F9D57D6-1D1F-43CC-ABA7-760DC47CD49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7E09BF9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176E1FF" w14:textId="77777777">
      <w:sdt>
        <w:sdtPr>
          <w:alias w:val="#Nav: /Header/CompanyVATRegistrationNo"/>
          <w:tag w:val="#Nav: FTT_Sales_Invoice/50100"/>
          <w:id w:val="-1968960596"/>
          <w:placeholder>
            <w:docPart w:val="542B45161D324E28AEE5E66E927497EC"/>
          </w:placeholder>
          <w:dataBinding w:prefixMappings="xmlns:ns0='urn:microsoft-dynamics-nav/reports/FTT_Sales_Invoice/50100/'" w:xpath="/ns0:NavWordReportXmlPart[1]/ns0:Header[1]/ns0:CompanyVATRegistrationNo[1]" w:storeItemID="{6F9D57D6-1D1F-43CC-ABA7-760DC47CD495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40B9928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FTT_Sales_Invoice/50100"/>
          <w:id w:val="412437649"/>
          <w:placeholder>
            <w:docPart w:val="67B453FC7B04421CBE247EE125419382"/>
          </w:placeholder>
          <w:dataBinding w:prefixMappings="xmlns:ns0='urn:microsoft-dynamics-nav/reports/FTT_Sales_Invoice/50100/'" w:xpath="/ns0:NavWordReportXmlPart[1]/ns0:Header[1]/ns0:CompanyHomePage[1]" w:storeItemID="{6F9D57D6-1D1F-43CC-ABA7-760DC47CD495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6BFF541E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FTT_Sales_Invoice/50100"/>
          <w:id w:val="-1162540195"/>
          <w:placeholder>
            <w:docPart w:val="4FD74BEB63934A8DB0749BA4D6B083ED"/>
          </w:placeholder>
          <w:dataBinding w:prefixMappings="xmlns:ns0='urn:microsoft-dynamics-nav/reports/FTT_Sales_Invoice/50100/'" w:xpath="/ns0:NavWordReportXmlPart[1]/ns0:Header[1]/ns0:CompanyPhoneNo[1]" w:storeItemID="{6F9D57D6-1D1F-43CC-ABA7-760DC47CD495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4AF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FTT_Sales_Invoice/50100"/>
          <w:id w:val="860396444"/>
          <w:placeholder>
            <w:docPart w:val="54068B715CF34F89A307530FB3EFB91B"/>
          </w:placeholder>
          <w:dataBinding w:prefixMappings="xmlns:ns0='urn:microsoft-dynamics-nav/reports/FTT_Sales_Invoice/50100/'" w:xpath="/ns0:NavWordReportXmlPart[1]/ns0:Header[1]/ns0:CompanyEMail[1]" w:storeItemID="{6F9D57D6-1D1F-43CC-ABA7-760DC47CD49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7F502A62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4DC7F375" w14:textId="77777777">
      <w:sdt>
        <w:sdtPr>
          <w:alias w:val="#Nav: /Header/CompanyBankName"/>
          <w:tag w:val="#Nav: FTT_Sales_Invoice/50100"/>
          <w:id w:val="536472809"/>
          <w:placeholder>
            <w:docPart w:val="AF51C37BE9C544C0B02CEF6870C757E4"/>
          </w:placeholder>
          <w:dataBinding w:prefixMappings="xmlns:ns0='urn:microsoft-dynamics-nav/reports/FTT_Sales_Invoice/50100/'" w:xpath="/ns0:NavWordReportXmlPart[1]/ns0:Header[1]/ns0:CompanyBankName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C43401" w14:paraId="08C8B8CD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FTT_Sales_Invoice/50100"/>
          <w:id w:val="72087598"/>
          <w:placeholder>
            <w:docPart w:val="8BB73B2AFE6D4228987D25F8338CE8D7"/>
          </w:placeholder>
          <w:dataBinding w:prefixMappings="xmlns:ns0='urn:microsoft-dynamics-nav/reports/FTT_Sales_Invoice/50100/'" w:xpath="/ns0:NavWordReportXmlPart[1]/ns0:Header[1]/ns0:CompanyIBAN_Lbl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C43401" w14:paraId="176636B0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FTT_Sales_Invoice/50100"/>
          <w:id w:val="-687442409"/>
          <w:placeholder>
            <w:docPart w:val="07CDFF1FA1804FACA6815EAA30AEA205"/>
          </w:placeholder>
          <w:dataBinding w:prefixMappings="xmlns:ns0='urn:microsoft-dynamics-nav/reports/FTT_Sales_Invoice/50100/'" w:xpath="/ns0:NavWordReportXmlPart[1]/ns0:Header[1]/ns0:CompanySWIFT_Lbl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C43401" w14:paraId="474CC9D7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FTT_Sales_Invoice/50100"/>
          <w:id w:val="-1395651447"/>
          <w:placeholder>
            <w:docPart w:val="C6D430F265AB42D5A18429D7044A0AD9"/>
          </w:placeholder>
          <w:dataBinding w:prefixMappings="xmlns:ns0='urn:microsoft-dynamics-nav/reports/FTT_Sales_Invoice/50100/'" w:xpath="/ns0:NavWordReportXmlPart[1]/ns0:Header[1]/ns0:CompanyGiroNo_Lbl[1]" w:storeItemID="{6F9D57D6-1D1F-43CC-ABA7-760DC47CD49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7E81704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2F0A609" w14:textId="77777777">
      <w:tc>
        <w:tcPr>
          <w:tcW w:w="1250" w:type="pct"/>
        </w:tcPr>
        <w:p w:rsidRPr="00F83594" w:rsidR="00C43401" w:rsidP="005C497A" w:rsidRDefault="00000000" w14:paraId="0AD3A4C7" w14:textId="77777777">
          <w:pPr>
            <w:pStyle w:val="NoSpacing"/>
          </w:pPr>
          <w:sdt>
            <w:sdtPr>
              <w:alias w:val="#Nav: /Header/CompanyBankBranchNo"/>
              <w:tag w:val="#Nav: FTT_Sales_Invoice/50100"/>
              <w:id w:val="800194651"/>
              <w:placeholder>
                <w:docPart w:val="405406A4FC564D2182F4A115F0F9E0CF"/>
              </w:placeholder>
              <w:dataBinding w:prefixMappings="xmlns:ns0='urn:microsoft-dynamics-nav/reports/FTT_Sales_Invoice/50100/'" w:xpath="/ns0:NavWordReportXmlPart[1]/ns0:Header[1]/ns0:CompanyBankBranchNo[1]" w:storeItemID="{6F9D57D6-1D1F-43CC-ABA7-760DC47CD495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FTT_Sales_Invoice/50100"/>
              <w:id w:val="-578668554"/>
              <w:placeholder>
                <w:docPart w:val="BB7EA51D2D6D4A77A524CEE5744643E8"/>
              </w:placeholder>
              <w:dataBinding w:prefixMappings="xmlns:ns0='urn:microsoft-dynamics-nav/reports/FTT_Sales_Invoice/50100/'" w:xpath="/ns0:NavWordReportXmlPart[1]/ns0:Header[1]/ns0:CompanyBankAccountNo[1]" w:storeItemID="{6F9D57D6-1D1F-43CC-ABA7-760DC47CD495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FTT_Sales_Invoice/50100"/>
          <w:id w:val="513045610"/>
          <w:placeholder>
            <w:docPart w:val="EFC7A9B9C4594CF8B0D6449E717EF56F"/>
          </w:placeholder>
          <w:dataBinding w:prefixMappings="xmlns:ns0='urn:microsoft-dynamics-nav/reports/FTT_Sales_Invoice/50100/'" w:xpath="/ns0:NavWordReportXmlPart[1]/ns0:Header[1]/ns0:CompanyIBAN[1]" w:storeItemID="{6F9D57D6-1D1F-43CC-ABA7-760DC47CD495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74650E87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FTT_Sales_Invoice/50100"/>
          <w:id w:val="1536079020"/>
          <w:placeholder>
            <w:docPart w:val="A3D56298C27C447A84E225A91C2B10E0"/>
          </w:placeholder>
          <w:dataBinding w:prefixMappings="xmlns:ns0='urn:microsoft-dynamics-nav/reports/FTT_Sales_Invoice/50100/'" w:xpath="/ns0:NavWordReportXmlPart[1]/ns0:Header[1]/ns0:CompanySWIFT[1]" w:storeItemID="{6F9D57D6-1D1F-43CC-ABA7-760DC47CD495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63EB3FA3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FTT_Sales_Invoice/50100"/>
          <w:id w:val="-1971888300"/>
          <w:placeholder>
            <w:docPart w:val="7854EDE10DC34A08B41378DE66AE7F7B"/>
          </w:placeholder>
          <w:dataBinding w:prefixMappings="xmlns:ns0='urn:microsoft-dynamics-nav/reports/FTT_Sales_Invoice/50100/'" w:xpath="/ns0:NavWordReportXmlPart[1]/ns0:Header[1]/ns0:CompanyGiroNo[1]" w:storeItemID="{6F9D57D6-1D1F-43CC-ABA7-760DC47CD49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2F52DF3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051E6A2F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D2AAF" w:rsidP="00E40C63" w:rsidRDefault="009D2AAF" w14:paraId="3E0F90C7" w14:textId="77777777">
      <w:pPr>
        <w:spacing w:after="0"/>
      </w:pPr>
      <w:r>
        <w:separator/>
      </w:r>
    </w:p>
  </w:footnote>
  <w:footnote w:type="continuationSeparator" w:id="0">
    <w:p w:rsidR="009D2AAF" w:rsidP="00E40C63" w:rsidRDefault="009D2AAF" w14:paraId="75D65F3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2B71" w:rsidRDefault="00962B71" w14:paraId="5B0F03A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0A4EA932" w14:textId="77777777">
      <w:tc>
        <w:tcPr>
          <w:tcW w:w="2929" w:type="pct"/>
        </w:tcPr>
        <w:p w:rsidRPr="00C43401" w:rsidR="00C43401" w:rsidP="00C43401" w:rsidRDefault="00000000" w14:paraId="0312F1A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FTT_Sales_Invoice/50100"/>
              <w:id w:val="1118172250"/>
              <w:placeholder>
                <w:docPart w:val="85F17D8968A64DA6A4F66CAAC909213D"/>
              </w:placeholder>
              <w:dataBinding w:prefixMappings="xmlns:ns0='urn:microsoft-dynamics-nav/reports/FTT_Sales_Invoice/50100/'" w:xpath="/ns0:NavWordReportXmlPart[1]/ns0:Header[1]/ns0:DocumentTitle_Lbl[1]" w:storeItemID="{6F9D57D6-1D1F-43CC-ABA7-760DC47CD495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FTT_Sales_Invoice/50100"/>
              <w:id w:val="-1792285139"/>
              <w:placeholder>
                <w:docPart w:val="85F17D8968A64DA6A4F66CAAC909213D"/>
              </w:placeholder>
              <w:dataBinding w:prefixMappings="xmlns:ns0='urn:microsoft-dynamics-nav/reports/FTT_Sales_Invoice/50100/'" w:xpath="/ns0:NavWordReportXmlPart[1]/ns0:Header[1]/ns0:DocumentNo[1]" w:storeItemID="{6F9D57D6-1D1F-43CC-ABA7-760DC47CD495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FTT_Sales_Invoice/50100"/>
            <w:id w:val="-1183590736"/>
            <w:placeholder>
              <w:docPart w:val="647FBC123D0D4A4C8824A50443E4DFC1"/>
            </w:placeholder>
            <w:dataBinding w:prefixMappings="xmlns:ns0='urn:microsoft-dynamics-nav/reports/FTT_Sales_Invoice/50100/'" w:xpath="/ns0:NavWordReportXmlPart[1]/ns0:Header[1]/ns0:DocumentDate[1]" w:storeItemID="{6F9D57D6-1D1F-43CC-ABA7-760DC47CD495}"/>
            <w:text/>
          </w:sdtPr>
          <w:sdtContent>
            <w:p w:rsidR="00C43401" w:rsidP="00C43401" w:rsidRDefault="00C43401" w14:paraId="08CD2BA6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42103794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FTT_Sales_Invoice/50100"/>
              <w:id w:val="-1719745130"/>
              <w:placeholder>
                <w:docPart w:val="85F17D8968A64DA6A4F66CAAC909213D"/>
              </w:placeholder>
              <w:dataBinding w:prefixMappings="xmlns:ns0='urn:microsoft-dynamics-nav/reports/FTT_Sales_Invoice/50100/'" w:xpath="/ns0:NavWordReportXmlPart[1]/ns0:Header[1]/ns0:Page_Lbl[1]" w:storeItemID="{6F9D57D6-1D1F-43CC-ABA7-760DC47CD495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331030D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6BDA1B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64FA55D2" w14:textId="77777777">
      <w:tc>
        <w:tcPr>
          <w:tcW w:w="2929" w:type="pct"/>
        </w:tcPr>
        <w:p w:rsidRPr="00204F31" w:rsidR="00C43401" w:rsidP="00C43401" w:rsidRDefault="00000000" w14:paraId="69196753" w14:textId="77777777">
          <w:pPr>
            <w:pStyle w:val="Title"/>
          </w:pPr>
          <w:sdt>
            <w:sdtPr>
              <w:alias w:val="#Nav: /Header/DocumentTitle_Lbl"/>
              <w:tag w:val="#Nav: FTT_Sales_Invoice/50100"/>
              <w:id w:val="-243725382"/>
              <w:placeholder>
                <w:docPart w:val="4BD5A61B1BCB450480F0D2A5ABE0F40B"/>
              </w:placeholder>
              <w:dataBinding w:prefixMappings="xmlns:ns0='urn:microsoft-dynamics-nav/reports/FTT_Sales_Invoice/50100/'" w:xpath="/ns0:NavWordReportXmlPart[1]/ns0:Header[1]/ns0:DocumentTitle_Lbl[1]" w:storeItemID="{6F9D57D6-1D1F-43CC-ABA7-760DC47CD495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FTT_Sales_Invoice/50100"/>
              <w:id w:val="468630016"/>
              <w:placeholder>
                <w:docPart w:val="4BD5A61B1BCB450480F0D2A5ABE0F40B"/>
              </w:placeholder>
              <w:dataBinding w:prefixMappings="xmlns:ns0='urn:microsoft-dynamics-nav/reports/FTT_Sales_Invoice/50100/'" w:xpath="/ns0:NavWordReportXmlPart[1]/ns0:Header[1]/ns0:DocumentNo[1]" w:storeItemID="{6F9D57D6-1D1F-43CC-ABA7-760DC47CD495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FTT_Sales_Invoice/50100"/>
            <w:id w:val="-386421384"/>
            <w:placeholder>
              <w:docPart w:val="BC4B939BA08A40B1A8E2349E00F308FC"/>
            </w:placeholder>
            <w:dataBinding w:prefixMappings="xmlns:ns0='urn:microsoft-dynamics-nav/reports/FTT_Sales_Invoice/50100/'" w:xpath="/ns0:NavWordReportXmlPart[1]/ns0:Header[1]/ns0:DocumentDate[1]" w:storeItemID="{6F9D57D6-1D1F-43CC-ABA7-760DC47CD495}"/>
            <w:text/>
          </w:sdtPr>
          <w:sdtContent>
            <w:p w:rsidR="00C43401" w:rsidP="00C43401" w:rsidRDefault="00C43401" w14:paraId="0E9DD058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574E76B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FTT_Sales_Invoice/50100"/>
              <w:id w:val="799797659"/>
              <w:placeholder>
                <w:docPart w:val="4BD5A61B1BCB450480F0D2A5ABE0F40B"/>
              </w:placeholder>
              <w:dataBinding w:prefixMappings="xmlns:ns0='urn:microsoft-dynamics-nav/reports/FTT_Sales_Invoice/50100/'" w:xpath="/ns0:NavWordReportXmlPart[1]/ns0:Header[1]/ns0:Page_Lbl[1]" w:storeItemID="{6F9D57D6-1D1F-43CC-ABA7-760DC47CD495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782E2864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1DD08E9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FTT_Sales_Invoice/50100"/>
              <w:id w:val="795027538"/>
              <w:dataBinding w:prefixMappings="xmlns:ns0='urn:microsoft-dynamics-nav/reports/FTT_Sales_Invoice/50100/'" w:xpath="/ns0:NavWordReportXmlPart[1]/ns0:Header[1]/ns0:CompanyPicture[1]" w:storeItemID="{6F9D57D6-1D1F-43CC-ABA7-760DC47CD495}"/>
              <w:picture/>
            </w:sdtPr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0D7FC32E" wp14:editId="796F6B9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72BB50D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226F3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2E77BE"/>
    <w:rsid w:val="00302043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09A6"/>
    <w:rsid w:val="00451877"/>
    <w:rsid w:val="004653ED"/>
    <w:rsid w:val="00492354"/>
    <w:rsid w:val="004A4D71"/>
    <w:rsid w:val="004B22F6"/>
    <w:rsid w:val="004B47ED"/>
    <w:rsid w:val="004B6FE5"/>
    <w:rsid w:val="004C60A5"/>
    <w:rsid w:val="004F2432"/>
    <w:rsid w:val="0051660C"/>
    <w:rsid w:val="00520A28"/>
    <w:rsid w:val="00524FE6"/>
    <w:rsid w:val="00542A5F"/>
    <w:rsid w:val="00543913"/>
    <w:rsid w:val="00545097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7736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541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2AAF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6749A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0218F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87F86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243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56EF6"/>
  <w15:chartTrackingRefBased/>
  <w15:docId w15:val="{9AC62912-8AC2-4DC1-80D4-FB32B8BD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FAFF065394948EDBC5176B7777B1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85AAD-FF91-49B7-AD7D-A1D9EFF0EB9C}"/>
      </w:docPartPr>
      <w:docPartBody>
        <w:p w:rsidR="0035303F" w:rsidRDefault="000E0852" w:rsidP="000E0852">
          <w:pPr>
            <w:pStyle w:val="2FAFF065394948EDBC5176B7777B137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5158ABE2B14D8A86F38E3614222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E9C0F-EBA1-407F-A368-CBF92994016D}"/>
      </w:docPartPr>
      <w:docPartBody>
        <w:p w:rsidR="0035303F" w:rsidRDefault="000E0852" w:rsidP="000E0852">
          <w:pPr>
            <w:pStyle w:val="375158ABE2B14D8A86F38E3614222E6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787D0B6D3D40729D52D58DED91E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FE5BD-488F-458C-A0FE-070A078168FF}"/>
      </w:docPartPr>
      <w:docPartBody>
        <w:p w:rsidR="0035303F" w:rsidRDefault="000E0852" w:rsidP="000E0852">
          <w:pPr>
            <w:pStyle w:val="A4787D0B6D3D40729D52D58DED91E6C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32BB6E031484248A69E45B743EBA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01557-B527-4476-9C8F-BCF73A6AB1D4}"/>
      </w:docPartPr>
      <w:docPartBody>
        <w:p w:rsidR="0035303F" w:rsidRDefault="000E0852" w:rsidP="000E0852">
          <w:pPr>
            <w:pStyle w:val="632BB6E031484248A69E45B743EBA05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316375E2C004396BFC3F50B55EEB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0F9B6-A205-4267-86BC-920498FE706F}"/>
      </w:docPartPr>
      <w:docPartBody>
        <w:p w:rsidR="0035303F" w:rsidRDefault="000E0852" w:rsidP="000E0852">
          <w:pPr>
            <w:pStyle w:val="F316375E2C004396BFC3F50B55EEBEA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E60C6394DD4401BDBF922A933C3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33D9F-FCA7-49C0-8517-39AC758C9E93}"/>
      </w:docPartPr>
      <w:docPartBody>
        <w:p w:rsidR="0035303F" w:rsidRDefault="000E0852" w:rsidP="000E0852">
          <w:pPr>
            <w:pStyle w:val="62E60C6394DD4401BDBF922A933C313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B4798C73934A32826812402572C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3018C-9603-4495-AB0E-53FC1B3AF4BB}"/>
      </w:docPartPr>
      <w:docPartBody>
        <w:p w:rsidR="0035303F" w:rsidRDefault="000E0852" w:rsidP="000E0852">
          <w:pPr>
            <w:pStyle w:val="DDB4798C73934A32826812402572CE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EA97B07C2942DB9B0073D4BC89D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BA25A-7316-46F0-8402-532317CDA6FF}"/>
      </w:docPartPr>
      <w:docPartBody>
        <w:p w:rsidR="0035303F" w:rsidRDefault="000E0852" w:rsidP="000E0852">
          <w:pPr>
            <w:pStyle w:val="03EA97B07C2942DB9B0073D4BC89DF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168A8EF4F6493DA109CAA21C289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6DD1D-4EDD-46BE-8C40-99300A93E78B}"/>
      </w:docPartPr>
      <w:docPartBody>
        <w:p w:rsidR="0035303F" w:rsidRDefault="000E0852" w:rsidP="000E0852">
          <w:pPr>
            <w:pStyle w:val="04168A8EF4F6493DA109CAA21C289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A59012B9444119BC9E021401719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5D7F4-2A6C-481A-99CA-8773556C5F4A}"/>
      </w:docPartPr>
      <w:docPartBody>
        <w:p w:rsidR="0035303F" w:rsidRDefault="000E0852" w:rsidP="000E0852">
          <w:pPr>
            <w:pStyle w:val="95A59012B9444119BC9E021401719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CDA1F3693041BCBEE10542EBAA2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16373-5067-4476-A242-92B655F50DC7}"/>
      </w:docPartPr>
      <w:docPartBody>
        <w:p w:rsidR="0035303F" w:rsidRDefault="000E0852" w:rsidP="000E0852">
          <w:pPr>
            <w:pStyle w:val="2ACDA1F3693041BCBEE10542EBAA226A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226F3"/>
    <w:rsid w:val="00063CDB"/>
    <w:rsid w:val="000B3F97"/>
    <w:rsid w:val="000E0852"/>
    <w:rsid w:val="001D6FE3"/>
    <w:rsid w:val="001F6C15"/>
    <w:rsid w:val="002F6AA1"/>
    <w:rsid w:val="00302043"/>
    <w:rsid w:val="0035303F"/>
    <w:rsid w:val="003E037C"/>
    <w:rsid w:val="004218E8"/>
    <w:rsid w:val="00441283"/>
    <w:rsid w:val="005073E4"/>
    <w:rsid w:val="005E35BE"/>
    <w:rsid w:val="0066107F"/>
    <w:rsid w:val="00781235"/>
    <w:rsid w:val="00811CEF"/>
    <w:rsid w:val="008537BF"/>
    <w:rsid w:val="008C10D1"/>
    <w:rsid w:val="008D6EED"/>
    <w:rsid w:val="00905AE5"/>
    <w:rsid w:val="00920D69"/>
    <w:rsid w:val="00937BCF"/>
    <w:rsid w:val="00945FCD"/>
    <w:rsid w:val="00997A5F"/>
    <w:rsid w:val="00A6749A"/>
    <w:rsid w:val="00C03606"/>
    <w:rsid w:val="00C473CC"/>
    <w:rsid w:val="00D03585"/>
    <w:rsid w:val="00D15F3E"/>
    <w:rsid w:val="00E50F08"/>
    <w:rsid w:val="00F635C5"/>
    <w:rsid w:val="00F638E7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852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  <w:style w:type="paragraph" w:customStyle="1" w:styleId="2FAFF065394948EDBC5176B7777B1373">
    <w:name w:val="2FAFF065394948EDBC5176B7777B1373"/>
    <w:rsid w:val="000E0852"/>
    <w:rPr>
      <w:kern w:val="2"/>
      <w:lang w:val="en-PH" w:eastAsia="en-PH"/>
      <w14:ligatures w14:val="standardContextual"/>
    </w:rPr>
  </w:style>
  <w:style w:type="paragraph" w:customStyle="1" w:styleId="375158ABE2B14D8A86F38E3614222E65">
    <w:name w:val="375158ABE2B14D8A86F38E3614222E65"/>
    <w:rsid w:val="000E0852"/>
    <w:rPr>
      <w:kern w:val="2"/>
      <w:lang w:val="en-PH" w:eastAsia="en-PH"/>
      <w14:ligatures w14:val="standardContextual"/>
    </w:rPr>
  </w:style>
  <w:style w:type="paragraph" w:customStyle="1" w:styleId="A4787D0B6D3D40729D52D58DED91E6CB">
    <w:name w:val="A4787D0B6D3D40729D52D58DED91E6CB"/>
    <w:rsid w:val="000E0852"/>
    <w:rPr>
      <w:kern w:val="2"/>
      <w:lang w:val="en-PH" w:eastAsia="en-PH"/>
      <w14:ligatures w14:val="standardContextual"/>
    </w:rPr>
  </w:style>
  <w:style w:type="paragraph" w:customStyle="1" w:styleId="632BB6E031484248A69E45B743EBA05B">
    <w:name w:val="632BB6E031484248A69E45B743EBA05B"/>
    <w:rsid w:val="000E0852"/>
    <w:rPr>
      <w:kern w:val="2"/>
      <w:lang w:val="en-PH" w:eastAsia="en-PH"/>
      <w14:ligatures w14:val="standardContextual"/>
    </w:rPr>
  </w:style>
  <w:style w:type="paragraph" w:customStyle="1" w:styleId="F316375E2C004396BFC3F50B55EEBEAA">
    <w:name w:val="F316375E2C004396BFC3F50B55EEBEAA"/>
    <w:rsid w:val="000E0852"/>
    <w:rPr>
      <w:kern w:val="2"/>
      <w:lang w:val="en-PH" w:eastAsia="en-PH"/>
      <w14:ligatures w14:val="standardContextual"/>
    </w:rPr>
  </w:style>
  <w:style w:type="paragraph" w:customStyle="1" w:styleId="62E60C6394DD4401BDBF922A933C313F">
    <w:name w:val="62E60C6394DD4401BDBF922A933C313F"/>
    <w:rsid w:val="000E0852"/>
    <w:rPr>
      <w:kern w:val="2"/>
      <w:lang w:val="en-PH" w:eastAsia="en-PH"/>
      <w14:ligatures w14:val="standardContextual"/>
    </w:rPr>
  </w:style>
  <w:style w:type="paragraph" w:customStyle="1" w:styleId="DDB4798C73934A32826812402572CE57">
    <w:name w:val="DDB4798C73934A32826812402572CE57"/>
    <w:rsid w:val="000E0852"/>
    <w:rPr>
      <w:kern w:val="2"/>
      <w:lang w:val="en-PH" w:eastAsia="en-PH"/>
      <w14:ligatures w14:val="standardContextual"/>
    </w:rPr>
  </w:style>
  <w:style w:type="paragraph" w:customStyle="1" w:styleId="03EA97B07C2942DB9B0073D4BC89DF81">
    <w:name w:val="03EA97B07C2942DB9B0073D4BC89DF81"/>
    <w:rsid w:val="000E0852"/>
    <w:rPr>
      <w:kern w:val="2"/>
      <w:lang w:val="en-PH" w:eastAsia="en-PH"/>
      <w14:ligatures w14:val="standardContextual"/>
    </w:rPr>
  </w:style>
  <w:style w:type="paragraph" w:customStyle="1" w:styleId="04168A8EF4F6493DA109CAA21C2893C1">
    <w:name w:val="04168A8EF4F6493DA109CAA21C2893C1"/>
    <w:rsid w:val="000E0852"/>
    <w:rPr>
      <w:kern w:val="2"/>
      <w:lang w:val="en-PH" w:eastAsia="en-PH"/>
      <w14:ligatures w14:val="standardContextual"/>
    </w:rPr>
  </w:style>
  <w:style w:type="paragraph" w:customStyle="1" w:styleId="95A59012B9444119BC9E0214017199B8">
    <w:name w:val="95A59012B9444119BC9E0214017199B8"/>
    <w:rsid w:val="000E0852"/>
    <w:rPr>
      <w:kern w:val="2"/>
      <w:lang w:val="en-PH" w:eastAsia="en-PH"/>
      <w14:ligatures w14:val="standardContextual"/>
    </w:rPr>
  </w:style>
  <w:style w:type="paragraph" w:customStyle="1" w:styleId="2ACDA1F3693041BCBEE10542EBAA226A">
    <w:name w:val="2ACDA1F3693041BCBEE10542EBAA226A"/>
    <w:rsid w:val="000E0852"/>
    <w:rPr>
      <w:kern w:val="2"/>
      <w:lang w:val="en-PH" w:eastAsia="en-PH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F T T _ S a l e s _ I n v o i c e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A t t r i b u t e s > A t t r i b u t e s < / A t t r i b u t e s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9D57D6-1D1F-43CC-ABA7-760DC47CD495}">
  <ds:schemaRefs>
    <ds:schemaRef ds:uri="urn:microsoft-dynamics-nav/reports/FTT_Sales_Invoice/50100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3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 August Oca</cp:lastModifiedBy>
  <cp:revision>5</cp:revision>
  <dcterms:created xsi:type="dcterms:W3CDTF">2017-02-27T11:22:00Z</dcterms:created>
  <dcterms:modified xsi:type="dcterms:W3CDTF">2024-06-24T15:30:00Z</dcterms:modified>
</cp:coreProperties>
</file>